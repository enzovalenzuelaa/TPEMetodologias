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B5D9" w14:textId="76421C0A" w:rsidR="00CB6BAD" w:rsidRPr="00277463" w:rsidRDefault="004235D1" w:rsidP="000E0964">
      <w:pPr>
        <w:pStyle w:val="Ttulo1"/>
        <w:jc w:val="center"/>
      </w:pPr>
      <w:bookmarkStart w:id="0" w:name="_Toc74142513"/>
      <w:r>
        <w:t>Documento</w:t>
      </w:r>
      <w:r w:rsidR="00FD3341">
        <w:t xml:space="preserve"> </w:t>
      </w:r>
      <w:r w:rsidR="00634940">
        <w:t xml:space="preserve">FX </w:t>
      </w:r>
      <w:r w:rsidR="00176BFE">
        <w:t>Obtener Datos Fase</w:t>
      </w:r>
      <w:bookmarkEnd w:id="0"/>
    </w:p>
    <w:tbl>
      <w:tblPr>
        <w:tblStyle w:val="Tablaconcuadrcula2-nfasis2"/>
        <w:tblW w:w="0" w:type="auto"/>
        <w:tblLook w:val="04A0" w:firstRow="1" w:lastRow="0" w:firstColumn="1" w:lastColumn="0" w:noHBand="0" w:noVBand="1"/>
      </w:tblPr>
      <w:tblGrid>
        <w:gridCol w:w="1838"/>
        <w:gridCol w:w="3643"/>
        <w:gridCol w:w="3341"/>
      </w:tblGrid>
      <w:tr w:rsidR="001B2E1B" w14:paraId="7D014451" w14:textId="77777777" w:rsidTr="005D7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12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7AB83B3E" w14:textId="77777777" w:rsidR="001B2E1B" w:rsidRPr="00164325" w:rsidRDefault="001B2E1B" w:rsidP="420B3724">
            <w:pPr>
              <w:rPr>
                <w:b w:val="0"/>
                <w:bCs w:val="0"/>
                <w:sz w:val="22"/>
                <w:szCs w:val="22"/>
              </w:rPr>
            </w:pPr>
            <w:bookmarkStart w:id="1" w:name="_Hlk52174226"/>
            <w:bookmarkStart w:id="2" w:name="_Hlk52174255"/>
            <w:r>
              <w:rPr>
                <w:sz w:val="22"/>
                <w:szCs w:val="22"/>
              </w:rPr>
              <w:t xml:space="preserve">Fecha </w:t>
            </w:r>
          </w:p>
        </w:tc>
        <w:tc>
          <w:tcPr>
            <w:tcW w:w="3646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12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08C5AB91" w14:textId="77777777" w:rsidR="001B2E1B" w:rsidRDefault="000254A9" w:rsidP="420B37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Descripción</w:t>
            </w:r>
          </w:p>
        </w:tc>
        <w:tc>
          <w:tcPr>
            <w:tcW w:w="3344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12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22539ED6" w14:textId="77777777" w:rsidR="001B2E1B" w:rsidRPr="000254A9" w:rsidRDefault="000254A9" w:rsidP="001B2E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2"/>
                <w:szCs w:val="22"/>
              </w:rPr>
            </w:pPr>
            <w:r w:rsidRPr="000254A9">
              <w:rPr>
                <w:bCs w:val="0"/>
                <w:sz w:val="22"/>
                <w:szCs w:val="22"/>
              </w:rPr>
              <w:t>Responsable</w:t>
            </w:r>
          </w:p>
        </w:tc>
      </w:tr>
      <w:tr w:rsidR="001B2E1B" w14:paraId="046C5DED" w14:textId="77777777" w:rsidTr="0024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34A6C9B1" w14:textId="27E18734" w:rsidR="001B2E1B" w:rsidRPr="00164325" w:rsidRDefault="00725E0F" w:rsidP="420B372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08</w:t>
            </w:r>
            <w:r w:rsidR="000254A9">
              <w:rPr>
                <w:b w:val="0"/>
                <w:bCs w:val="0"/>
                <w:sz w:val="22"/>
                <w:szCs w:val="22"/>
              </w:rPr>
              <w:t>/</w:t>
            </w:r>
            <w:r w:rsidR="00634940">
              <w:rPr>
                <w:b w:val="0"/>
                <w:bCs w:val="0"/>
                <w:sz w:val="22"/>
                <w:szCs w:val="22"/>
              </w:rPr>
              <w:t>0</w:t>
            </w:r>
            <w:r>
              <w:rPr>
                <w:b w:val="0"/>
                <w:bCs w:val="0"/>
                <w:sz w:val="22"/>
                <w:szCs w:val="22"/>
              </w:rPr>
              <w:t>6</w:t>
            </w:r>
            <w:r w:rsidR="000254A9">
              <w:rPr>
                <w:b w:val="0"/>
                <w:bCs w:val="0"/>
                <w:sz w:val="22"/>
                <w:szCs w:val="22"/>
              </w:rPr>
              <w:t>/</w:t>
            </w:r>
            <w:r w:rsidR="00634940">
              <w:rPr>
                <w:b w:val="0"/>
                <w:bCs w:val="0"/>
                <w:sz w:val="22"/>
                <w:szCs w:val="22"/>
              </w:rPr>
              <w:t>2021</w:t>
            </w:r>
          </w:p>
        </w:tc>
        <w:tc>
          <w:tcPr>
            <w:tcW w:w="3646" w:type="dxa"/>
            <w:tcBorders>
              <w:top w:val="single" w:sz="12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7D946549" w14:textId="3C3CCED2" w:rsidR="001B2E1B" w:rsidRDefault="00634940" w:rsidP="420B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Recopilación Implementación</w:t>
            </w:r>
          </w:p>
        </w:tc>
        <w:tc>
          <w:tcPr>
            <w:tcW w:w="3344" w:type="dxa"/>
            <w:tcBorders>
              <w:top w:val="single" w:sz="12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40FEA77E" w14:textId="7807DFE6" w:rsidR="001B2E1B" w:rsidRDefault="00634940" w:rsidP="420B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</w:t>
            </w:r>
            <w:r w:rsidR="00176BFE">
              <w:rPr>
                <w:sz w:val="22"/>
                <w:szCs w:val="22"/>
              </w:rPr>
              <w:t>dres</w:t>
            </w:r>
            <w:r w:rsidR="00687B80">
              <w:rPr>
                <w:sz w:val="22"/>
                <w:szCs w:val="22"/>
              </w:rPr>
              <w:t xml:space="preserve"> Garrido</w:t>
            </w:r>
          </w:p>
        </w:tc>
      </w:tr>
      <w:tr w:rsidR="001B2E1B" w14:paraId="335BA912" w14:textId="77777777" w:rsidTr="00241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4C5BF5B5" w14:textId="2BAE91C5" w:rsidR="001B2E1B" w:rsidRDefault="001B2E1B" w:rsidP="420B372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46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7EEE0BD3" w14:textId="7D291243" w:rsidR="001B2E1B" w:rsidRDefault="001B2E1B" w:rsidP="420B3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44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0D488D26" w14:textId="1450DC88" w:rsidR="001B2E1B" w:rsidRDefault="001B2E1B" w:rsidP="420B37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1B2E1B" w14:paraId="5248A49D" w14:textId="77777777" w:rsidTr="002410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5E71EF34" w14:textId="77777777" w:rsidR="001B2E1B" w:rsidRPr="00164325" w:rsidRDefault="001B2E1B" w:rsidP="420B372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3646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53F28BA9" w14:textId="77777777" w:rsidR="001B2E1B" w:rsidRDefault="001B2E1B" w:rsidP="420B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3344" w:type="dxa"/>
            <w:tcBorders>
              <w:top w:val="single" w:sz="6" w:space="0" w:color="0B5294" w:themeColor="accent1" w:themeShade="BF"/>
              <w:left w:val="single" w:sz="6" w:space="0" w:color="0B5294" w:themeColor="accent1" w:themeShade="BF"/>
              <w:bottom w:val="single" w:sz="6" w:space="0" w:color="0B5294" w:themeColor="accent1" w:themeShade="BF"/>
              <w:right w:val="single" w:sz="6" w:space="0" w:color="0B5294" w:themeColor="accent1" w:themeShade="BF"/>
            </w:tcBorders>
            <w:shd w:val="clear" w:color="auto" w:fill="auto"/>
          </w:tcPr>
          <w:p w14:paraId="1AE4B035" w14:textId="77777777" w:rsidR="001B2E1B" w:rsidRDefault="001B2E1B" w:rsidP="420B37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bookmarkEnd w:id="1"/>
    </w:tbl>
    <w:p w14:paraId="47E00030" w14:textId="77777777" w:rsidR="00A36054" w:rsidRDefault="00A36054" w:rsidP="00A76408">
      <w:pPr>
        <w:pStyle w:val="Ttulo2"/>
      </w:pPr>
    </w:p>
    <w:bookmarkEnd w:id="2" w:displacedByCustomXml="next"/>
    <w:sdt>
      <w:sdtPr>
        <w:rPr>
          <w:sz w:val="21"/>
          <w:lang w:val="es-ES"/>
        </w:rPr>
        <w:id w:val="1436085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741384" w14:textId="77777777" w:rsidR="00A36054" w:rsidRDefault="00A36054" w:rsidP="00A36054">
          <w:pPr>
            <w:pStyle w:val="Sinespaciado"/>
            <w:rPr>
              <w:lang w:val="es-ES"/>
            </w:rPr>
          </w:pPr>
        </w:p>
        <w:p w14:paraId="3B1DA63D" w14:textId="77777777" w:rsidR="00A36054" w:rsidRDefault="00A36054">
          <w:pPr>
            <w:pStyle w:val="TtuloTDC"/>
          </w:pPr>
          <w:r>
            <w:rPr>
              <w:lang w:val="es-ES"/>
            </w:rPr>
            <w:t>Contenido</w:t>
          </w:r>
        </w:p>
        <w:p w14:paraId="1371696F" w14:textId="49066D3F" w:rsidR="00725E0F" w:rsidRDefault="00A36054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74142513" w:history="1">
            <w:r w:rsidR="00725E0F" w:rsidRPr="00AE7191">
              <w:rPr>
                <w:rStyle w:val="Hipervnculo"/>
                <w:noProof/>
              </w:rPr>
              <w:t>Documento FX Obtener Datos Fase</w:t>
            </w:r>
            <w:r w:rsidR="00725E0F">
              <w:rPr>
                <w:noProof/>
                <w:webHidden/>
              </w:rPr>
              <w:tab/>
            </w:r>
            <w:r w:rsidR="00725E0F">
              <w:rPr>
                <w:noProof/>
                <w:webHidden/>
              </w:rPr>
              <w:fldChar w:fldCharType="begin"/>
            </w:r>
            <w:r w:rsidR="00725E0F">
              <w:rPr>
                <w:noProof/>
                <w:webHidden/>
              </w:rPr>
              <w:instrText xml:space="preserve"> PAGEREF _Toc74142513 \h </w:instrText>
            </w:r>
            <w:r w:rsidR="00725E0F">
              <w:rPr>
                <w:noProof/>
                <w:webHidden/>
              </w:rPr>
            </w:r>
            <w:r w:rsidR="00725E0F">
              <w:rPr>
                <w:noProof/>
                <w:webHidden/>
              </w:rPr>
              <w:fldChar w:fldCharType="separate"/>
            </w:r>
            <w:r w:rsidR="00725E0F">
              <w:rPr>
                <w:noProof/>
                <w:webHidden/>
              </w:rPr>
              <w:t>1</w:t>
            </w:r>
            <w:r w:rsidR="00725E0F">
              <w:rPr>
                <w:noProof/>
                <w:webHidden/>
              </w:rPr>
              <w:fldChar w:fldCharType="end"/>
            </w:r>
          </w:hyperlink>
        </w:p>
        <w:p w14:paraId="00E68D03" w14:textId="6739B591" w:rsidR="00725E0F" w:rsidRDefault="00725E0F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74142514" w:history="1">
            <w:r w:rsidRPr="00AE7191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C5CB8" w14:textId="434AA266" w:rsidR="00725E0F" w:rsidRDefault="00725E0F">
          <w:pPr>
            <w:pStyle w:val="TDC2"/>
            <w:tabs>
              <w:tab w:val="right" w:leader="dot" w:pos="8828"/>
            </w:tabs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74142515" w:history="1">
            <w:r w:rsidRPr="00AE7191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D444" w14:textId="63B039AB" w:rsidR="00725E0F" w:rsidRDefault="00725E0F">
          <w:pPr>
            <w:pStyle w:val="TDC3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74142516" w:history="1">
            <w:r w:rsidRPr="00AE7191">
              <w:rPr>
                <w:rStyle w:val="Hipervnculo"/>
                <w:rFonts w:eastAsia="Times New Roman"/>
                <w:noProof/>
                <w:lang w:eastAsia="es-CO"/>
              </w:rPr>
              <w:t>FX_GetFase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F660" w14:textId="4EBDDDBD" w:rsidR="00725E0F" w:rsidRDefault="00725E0F">
          <w:pPr>
            <w:pStyle w:val="TDC3"/>
            <w:rPr>
              <w:rFonts w:asciiTheme="minorHAnsi" w:hAnsiTheme="minorHAnsi"/>
              <w:noProof/>
              <w:color w:val="auto"/>
              <w:sz w:val="22"/>
              <w:szCs w:val="22"/>
              <w:lang w:val="es-MX" w:eastAsia="es-MX"/>
            </w:rPr>
          </w:pPr>
          <w:hyperlink w:anchor="_Toc74142517" w:history="1">
            <w:r w:rsidRPr="00AE7191">
              <w:rPr>
                <w:rStyle w:val="Hipervnculo"/>
                <w:rFonts w:eastAsia="Times New Roman"/>
                <w:noProof/>
                <w:lang w:eastAsia="es-CO"/>
              </w:rPr>
              <w:t>DXAV_</w:t>
            </w:r>
            <w:r w:rsidRPr="00AE7191">
              <w:rPr>
                <w:rStyle w:val="Hipervnculo"/>
                <w:noProof/>
              </w:rPr>
              <w:t>GetFase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_Toc74142517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4F73B" w14:textId="5C6CB5E0" w:rsidR="00A36054" w:rsidRDefault="00A36054">
          <w:r>
            <w:rPr>
              <w:b/>
              <w:bCs/>
              <w:lang w:val="es-ES"/>
            </w:rPr>
            <w:fldChar w:fldCharType="end"/>
          </w:r>
        </w:p>
      </w:sdtContent>
    </w:sdt>
    <w:p w14:paraId="6D7D5A10" w14:textId="77777777" w:rsidR="00FD3341" w:rsidRDefault="00A36054" w:rsidP="00FD3341">
      <w:pPr>
        <w:pStyle w:val="Ttulo2"/>
      </w:pPr>
      <w:r>
        <w:br w:type="page"/>
      </w:r>
      <w:bookmarkStart w:id="3" w:name="_Toc40984226"/>
      <w:bookmarkStart w:id="4" w:name="_Toc74142514"/>
      <w:r w:rsidR="00FD3341">
        <w:lastRenderedPageBreak/>
        <w:t>Introducción</w:t>
      </w:r>
      <w:bookmarkEnd w:id="3"/>
      <w:bookmarkEnd w:id="4"/>
    </w:p>
    <w:p w14:paraId="7CF50A86" w14:textId="109AE70C" w:rsidR="00FD3341" w:rsidRDefault="00FD3341" w:rsidP="00FD3341">
      <w:r>
        <w:t xml:space="preserve">El presente documento describe </w:t>
      </w:r>
      <w:r w:rsidR="00634940">
        <w:t xml:space="preserve">la implementación de una </w:t>
      </w:r>
      <w:r w:rsidR="00634940">
        <w:rPr>
          <w:lang w:val="es-AR"/>
        </w:rPr>
        <w:t>fórmula que recibe los datos de un dominio,</w:t>
      </w:r>
      <w:r w:rsidR="00176BFE">
        <w:rPr>
          <w:lang w:val="es-AR"/>
        </w:rPr>
        <w:t xml:space="preserve"> y filtra según los modelos relacionados al mismo</w:t>
      </w:r>
      <w:r>
        <w:t>.</w:t>
      </w:r>
    </w:p>
    <w:p w14:paraId="6C11D1A3" w14:textId="77777777" w:rsidR="00FD3341" w:rsidRDefault="00FD3341" w:rsidP="00FD3341"/>
    <w:p w14:paraId="5AE295BB" w14:textId="360FCA7B" w:rsidR="00634940" w:rsidRPr="00687B80" w:rsidRDefault="00634940" w:rsidP="00687B80">
      <w:pPr>
        <w:pStyle w:val="Ttulo2"/>
        <w:rPr>
          <w:lang w:val="es-AR"/>
        </w:rPr>
      </w:pPr>
      <w:bookmarkStart w:id="5" w:name="_Toc71709418"/>
      <w:bookmarkStart w:id="6" w:name="_Toc74142515"/>
      <w:r w:rsidRPr="00634940">
        <w:t>Implementación</w:t>
      </w:r>
      <w:bookmarkEnd w:id="5"/>
      <w:bookmarkEnd w:id="6"/>
    </w:p>
    <w:p w14:paraId="419711A2" w14:textId="39ABCA89" w:rsidR="00634940" w:rsidRPr="00697FD1" w:rsidRDefault="00634940" w:rsidP="00634940">
      <w:pPr>
        <w:spacing w:after="0" w:line="240" w:lineRule="auto"/>
        <w:rPr>
          <w:rFonts w:ascii="Segoe UI" w:eastAsia="Times New Roman" w:hAnsi="Segoe UI" w:cs="Segoe UI"/>
          <w:lang w:eastAsia="es-CO"/>
        </w:rPr>
      </w:pPr>
      <w:r w:rsidRPr="00697FD1">
        <w:rPr>
          <w:rFonts w:ascii="Segoe UI" w:eastAsia="Times New Roman" w:hAnsi="Symbol" w:cs="Segoe UI"/>
          <w:lang w:eastAsia="es-CO"/>
        </w:rPr>
        <w:t></w:t>
      </w:r>
      <w:r w:rsidRPr="00697FD1">
        <w:rPr>
          <w:rFonts w:ascii="Segoe UI" w:eastAsia="Times New Roman" w:hAnsi="Segoe UI" w:cs="Segoe UI"/>
          <w:lang w:eastAsia="es-CO"/>
        </w:rPr>
        <w:t xml:space="preserve">  </w:t>
      </w:r>
      <w:r w:rsidRPr="00697FD1">
        <w:rPr>
          <w:rFonts w:eastAsia="Times New Roman" w:cs="Calibri Light"/>
          <w:lang w:eastAsia="es-CO"/>
        </w:rPr>
        <w:t xml:space="preserve">Se completa a través de una </w:t>
      </w:r>
      <w:proofErr w:type="spellStart"/>
      <w:r w:rsidRPr="00697FD1">
        <w:rPr>
          <w:rFonts w:eastAsia="Times New Roman" w:cs="Calibri Light"/>
          <w:lang w:eastAsia="es-CO"/>
        </w:rPr>
        <w:t>fx</w:t>
      </w:r>
      <w:proofErr w:type="spellEnd"/>
      <w:r w:rsidRPr="00697FD1">
        <w:rPr>
          <w:rFonts w:eastAsia="Times New Roman" w:cs="Calibri Light"/>
          <w:lang w:eastAsia="es-CO"/>
        </w:rPr>
        <w:t xml:space="preserve"> de </w:t>
      </w:r>
      <w:r w:rsidR="00FA2215">
        <w:rPr>
          <w:rFonts w:eastAsia="Times New Roman" w:cs="Calibri Light"/>
          <w:lang w:eastAsia="es-CO"/>
        </w:rPr>
        <w:t xml:space="preserve">dominio de </w:t>
      </w:r>
      <w:proofErr w:type="spellStart"/>
      <w:r w:rsidR="00FA2215">
        <w:rPr>
          <w:rFonts w:eastAsia="Times New Roman" w:cs="Calibri Light"/>
          <w:lang w:eastAsia="es-CO"/>
        </w:rPr>
        <w:t>seleccion</w:t>
      </w:r>
      <w:proofErr w:type="spellEnd"/>
      <w:r w:rsidRPr="00697FD1">
        <w:rPr>
          <w:rFonts w:eastAsia="Times New Roman" w:cs="Calibri Light"/>
          <w:lang w:eastAsia="es-CO"/>
        </w:rPr>
        <w:t>, que retorna</w:t>
      </w:r>
      <w:r w:rsidR="00FA2215">
        <w:rPr>
          <w:rFonts w:eastAsia="Times New Roman" w:cs="Calibri Light"/>
          <w:lang w:eastAsia="es-CO"/>
        </w:rPr>
        <w:t xml:space="preserve"> los modelos relacionados</w:t>
      </w:r>
      <w:r w:rsidRPr="00697FD1">
        <w:rPr>
          <w:rFonts w:eastAsia="Times New Roman" w:cs="Calibri Light"/>
          <w:lang w:eastAsia="es-CO"/>
        </w:rPr>
        <w:t>. Se debe crear:</w:t>
      </w:r>
      <w:r w:rsidRPr="00697FD1">
        <w:rPr>
          <w:rFonts w:ascii="Segoe UI" w:eastAsia="Times New Roman" w:hAnsi="Segoe UI" w:cs="Segoe UI"/>
          <w:lang w:eastAsia="es-CO"/>
        </w:rPr>
        <w:t xml:space="preserve"> </w:t>
      </w:r>
    </w:p>
    <w:p w14:paraId="5B8C4080" w14:textId="5DB3CE29" w:rsidR="00634940" w:rsidRPr="00697FD1" w:rsidRDefault="00634940" w:rsidP="0063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CO"/>
        </w:rPr>
      </w:pPr>
      <w:proofErr w:type="spellStart"/>
      <w:r w:rsidRPr="00697FD1">
        <w:rPr>
          <w:rFonts w:eastAsia="Times New Roman" w:cs="Calibri Light"/>
          <w:b/>
          <w:bCs/>
          <w:lang w:eastAsia="es-CO"/>
        </w:rPr>
        <w:t>FX_Get</w:t>
      </w:r>
      <w:r w:rsidR="00176BFE">
        <w:rPr>
          <w:rFonts w:eastAsia="Times New Roman" w:cs="Calibri Light"/>
          <w:b/>
          <w:bCs/>
          <w:lang w:eastAsia="es-CO"/>
        </w:rPr>
        <w:t>Fase</w:t>
      </w:r>
      <w:proofErr w:type="spellEnd"/>
      <w:r w:rsidRPr="00697FD1">
        <w:rPr>
          <w:rFonts w:eastAsia="Times New Roman" w:cs="Calibri Light"/>
          <w:lang w:eastAsia="es-CO"/>
        </w:rPr>
        <w:t xml:space="preserve">: ejecuta el siguiente dominio, retorna </w:t>
      </w:r>
      <w:r w:rsidR="00AC7269">
        <w:rPr>
          <w:rFonts w:eastAsia="Times New Roman" w:cs="Calibri Light"/>
          <w:lang w:eastAsia="es-CO"/>
        </w:rPr>
        <w:t xml:space="preserve">un </w:t>
      </w:r>
      <w:proofErr w:type="spellStart"/>
      <w:r w:rsidR="00AC7269">
        <w:rPr>
          <w:rFonts w:eastAsia="Times New Roman" w:cs="Calibri Light"/>
          <w:lang w:eastAsia="es-CO"/>
        </w:rPr>
        <w:t>Fx_Sheet</w:t>
      </w:r>
      <w:proofErr w:type="spellEnd"/>
      <w:r w:rsidRPr="00697FD1">
        <w:rPr>
          <w:rFonts w:eastAsia="Times New Roman" w:cs="Calibri Light"/>
          <w:lang w:eastAsia="es-CO"/>
        </w:rPr>
        <w:t>.</w:t>
      </w:r>
      <w:r w:rsidRPr="00697FD1">
        <w:rPr>
          <w:rFonts w:ascii="Segoe UI" w:eastAsia="Times New Roman" w:hAnsi="Segoe UI" w:cs="Segoe UI"/>
          <w:lang w:eastAsia="es-CO"/>
        </w:rPr>
        <w:t xml:space="preserve"> </w:t>
      </w:r>
    </w:p>
    <w:p w14:paraId="2E9367BC" w14:textId="0E85B5E6" w:rsidR="00634940" w:rsidRPr="00FA2215" w:rsidRDefault="00634940" w:rsidP="0063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CO"/>
        </w:rPr>
      </w:pPr>
      <w:proofErr w:type="spellStart"/>
      <w:r w:rsidRPr="00697FD1">
        <w:rPr>
          <w:rFonts w:eastAsia="Times New Roman" w:cs="Calibri Light"/>
          <w:b/>
          <w:bCs/>
          <w:lang w:eastAsia="es-CO"/>
        </w:rPr>
        <w:t>DX</w:t>
      </w:r>
      <w:r w:rsidR="00C24318">
        <w:rPr>
          <w:rFonts w:eastAsia="Times New Roman" w:cs="Calibri Light"/>
          <w:b/>
          <w:bCs/>
          <w:lang w:eastAsia="es-CO"/>
        </w:rPr>
        <w:t>AV</w:t>
      </w:r>
      <w:r w:rsidRPr="00697FD1">
        <w:rPr>
          <w:rFonts w:eastAsia="Times New Roman" w:cs="Calibri Light"/>
          <w:b/>
          <w:bCs/>
          <w:lang w:eastAsia="es-CO"/>
        </w:rPr>
        <w:t>_Get</w:t>
      </w:r>
      <w:r w:rsidR="00AC7269">
        <w:rPr>
          <w:rFonts w:eastAsia="Times New Roman" w:cs="Calibri Light"/>
          <w:b/>
          <w:bCs/>
          <w:lang w:eastAsia="es-CO"/>
        </w:rPr>
        <w:t>Fase</w:t>
      </w:r>
      <w:proofErr w:type="spellEnd"/>
      <w:r w:rsidRPr="00697FD1">
        <w:rPr>
          <w:rFonts w:eastAsia="Times New Roman" w:cs="Calibri Light"/>
          <w:lang w:eastAsia="es-CO"/>
        </w:rPr>
        <w:t>: dominio que respond</w:t>
      </w:r>
      <w:r w:rsidR="00AC7269">
        <w:rPr>
          <w:rFonts w:eastAsia="Times New Roman" w:cs="Calibri Light"/>
          <w:lang w:eastAsia="es-CO"/>
        </w:rPr>
        <w:t>e con los Procesos de Negocio relacionados a una Fase</w:t>
      </w:r>
      <w:r w:rsidRPr="00697FD1">
        <w:rPr>
          <w:rFonts w:eastAsia="Times New Roman" w:cs="Calibri Light"/>
          <w:lang w:eastAsia="es-CO"/>
        </w:rPr>
        <w:t>.</w:t>
      </w:r>
    </w:p>
    <w:p w14:paraId="3AA00103" w14:textId="460B10EA" w:rsidR="00FA2215" w:rsidRDefault="00FA2215" w:rsidP="0063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CO"/>
        </w:rPr>
      </w:pPr>
      <w:proofErr w:type="spellStart"/>
      <w:r>
        <w:rPr>
          <w:rFonts w:eastAsia="Times New Roman" w:cs="Calibri Light"/>
          <w:b/>
          <w:bCs/>
          <w:lang w:eastAsia="es-CO"/>
        </w:rPr>
        <w:t>FX_GetPaso</w:t>
      </w:r>
      <w:proofErr w:type="spellEnd"/>
      <w:r w:rsidRPr="00FA2215">
        <w:rPr>
          <w:rFonts w:ascii="Segoe UI" w:eastAsia="Times New Roman" w:hAnsi="Segoe UI" w:cs="Segoe UI"/>
          <w:lang w:eastAsia="es-CO"/>
        </w:rPr>
        <w:t>:</w:t>
      </w:r>
      <w:r>
        <w:rPr>
          <w:rFonts w:ascii="Segoe UI" w:eastAsia="Times New Roman" w:hAnsi="Segoe UI" w:cs="Segoe UI"/>
          <w:lang w:eastAsia="es-CO"/>
        </w:rPr>
        <w:t xml:space="preserve"> ejecuta el siguiente dominio, retorna un </w:t>
      </w:r>
      <w:proofErr w:type="spellStart"/>
      <w:r>
        <w:rPr>
          <w:rFonts w:ascii="Segoe UI" w:eastAsia="Times New Roman" w:hAnsi="Segoe UI" w:cs="Segoe UI"/>
          <w:lang w:eastAsia="es-CO"/>
        </w:rPr>
        <w:t>Fx_Sheet</w:t>
      </w:r>
      <w:proofErr w:type="spellEnd"/>
      <w:r>
        <w:rPr>
          <w:rFonts w:ascii="Segoe UI" w:eastAsia="Times New Roman" w:hAnsi="Segoe UI" w:cs="Segoe UI"/>
          <w:lang w:eastAsia="es-CO"/>
        </w:rPr>
        <w:t>.</w:t>
      </w:r>
    </w:p>
    <w:p w14:paraId="3194CDBB" w14:textId="2E6D64DC" w:rsidR="00FA2215" w:rsidRPr="00697FD1" w:rsidRDefault="00FA2215" w:rsidP="0063494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lang w:eastAsia="es-CO"/>
        </w:rPr>
      </w:pPr>
      <w:proofErr w:type="spellStart"/>
      <w:r>
        <w:rPr>
          <w:rFonts w:eastAsia="Times New Roman" w:cs="Calibri Light"/>
          <w:b/>
          <w:bCs/>
          <w:lang w:eastAsia="es-CO"/>
        </w:rPr>
        <w:t>DXAV_GetPaso</w:t>
      </w:r>
      <w:proofErr w:type="spellEnd"/>
      <w:r w:rsidRPr="00FA2215">
        <w:rPr>
          <w:rFonts w:ascii="Segoe UI" w:eastAsia="Times New Roman" w:hAnsi="Segoe UI" w:cs="Segoe UI"/>
          <w:lang w:eastAsia="es-CO"/>
        </w:rPr>
        <w:t>:</w:t>
      </w:r>
      <w:r>
        <w:rPr>
          <w:rFonts w:ascii="Segoe UI" w:eastAsia="Times New Roman" w:hAnsi="Segoe UI" w:cs="Segoe UI"/>
          <w:lang w:eastAsia="es-CO"/>
        </w:rPr>
        <w:t xml:space="preserve"> dominio que responde con las Fases relacionadas de un Paso.</w:t>
      </w:r>
    </w:p>
    <w:p w14:paraId="67FF6D16" w14:textId="77777777" w:rsidR="00634940" w:rsidRPr="00697FD1" w:rsidRDefault="00634940" w:rsidP="00634940"/>
    <w:p w14:paraId="4D08E45F" w14:textId="0B0F87C3" w:rsidR="00634940" w:rsidRDefault="00634940" w:rsidP="00634940">
      <w:pPr>
        <w:pStyle w:val="Ttulo3"/>
        <w:rPr>
          <w:rFonts w:eastAsia="Times New Roman"/>
          <w:lang w:eastAsia="es-CO"/>
        </w:rPr>
      </w:pPr>
      <w:bookmarkStart w:id="7" w:name="_Toc71709419"/>
      <w:bookmarkStart w:id="8" w:name="_Toc74142516"/>
      <w:proofErr w:type="spellStart"/>
      <w:r w:rsidRPr="00697FD1">
        <w:rPr>
          <w:rFonts w:eastAsia="Times New Roman"/>
          <w:lang w:eastAsia="es-CO"/>
        </w:rPr>
        <w:t>FX_Get</w:t>
      </w:r>
      <w:bookmarkEnd w:id="7"/>
      <w:r w:rsidR="00AC7269">
        <w:rPr>
          <w:rFonts w:eastAsia="Times New Roman"/>
          <w:lang w:eastAsia="es-CO"/>
        </w:rPr>
        <w:t>Fase</w:t>
      </w:r>
      <w:bookmarkEnd w:id="8"/>
      <w:proofErr w:type="spellEnd"/>
    </w:p>
    <w:p w14:paraId="692DE242" w14:textId="0771B1BF" w:rsidR="00634940" w:rsidRPr="00697FD1" w:rsidRDefault="00634940" w:rsidP="00634940">
      <w:pPr>
        <w:rPr>
          <w:lang w:eastAsia="es-CO"/>
        </w:rPr>
      </w:pPr>
      <w:r>
        <w:rPr>
          <w:lang w:eastAsia="es-CO"/>
        </w:rPr>
        <w:t xml:space="preserve">Obtiene los datos del dominio al que llama la </w:t>
      </w:r>
      <w:proofErr w:type="spellStart"/>
      <w:r>
        <w:rPr>
          <w:lang w:eastAsia="es-CO"/>
        </w:rPr>
        <w:t>fx</w:t>
      </w:r>
      <w:proofErr w:type="spellEnd"/>
      <w:r>
        <w:rPr>
          <w:lang w:eastAsia="es-CO"/>
        </w:rPr>
        <w:t xml:space="preserve">, pasando por parámetro el </w:t>
      </w:r>
      <w:r w:rsidR="00AC7269">
        <w:rPr>
          <w:lang w:eastAsia="es-CO"/>
        </w:rPr>
        <w:t>MOID del proceso de negocio</w:t>
      </w:r>
      <w:r>
        <w:rPr>
          <w:lang w:eastAsia="es-CO"/>
        </w:rPr>
        <w:t>.</w:t>
      </w:r>
    </w:p>
    <w:p w14:paraId="204DDE56" w14:textId="2A05AFA7" w:rsidR="00634940" w:rsidRDefault="00AC7269" w:rsidP="00634940">
      <w:pPr>
        <w:rPr>
          <w:lang w:eastAsia="es-CO"/>
        </w:rPr>
      </w:pPr>
      <w:r w:rsidRPr="00AC7269">
        <w:rPr>
          <w:lang w:eastAsia="es-CO"/>
        </w:rPr>
        <w:drawing>
          <wp:inline distT="0" distB="0" distL="0" distR="0" wp14:anchorId="373066FF" wp14:editId="3BAF6B35">
            <wp:extent cx="5612130" cy="2190750"/>
            <wp:effectExtent l="0" t="0" r="7620" b="0"/>
            <wp:docPr id="5" name="Imagen 5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5358" w14:textId="77777777" w:rsidR="00634940" w:rsidRPr="00697FD1" w:rsidRDefault="00634940" w:rsidP="00634940">
      <w:pPr>
        <w:pStyle w:val="Ttulo4"/>
        <w:rPr>
          <w:lang w:eastAsia="es-CO"/>
        </w:rPr>
      </w:pPr>
      <w:bookmarkStart w:id="9" w:name="_Toc71709420"/>
      <w:r>
        <w:rPr>
          <w:lang w:eastAsia="es-CO"/>
        </w:rPr>
        <w:t>Parámetros</w:t>
      </w:r>
      <w:bookmarkEnd w:id="9"/>
    </w:p>
    <w:p w14:paraId="3F254976" w14:textId="3540EFD8" w:rsidR="00FA2215" w:rsidRDefault="00AC7269" w:rsidP="00FA2215">
      <w:pPr>
        <w:tabs>
          <w:tab w:val="left" w:pos="2775"/>
        </w:tabs>
        <w:rPr>
          <w:lang w:eastAsia="es-CO"/>
        </w:rPr>
      </w:pPr>
      <w:proofErr w:type="spellStart"/>
      <w:r>
        <w:rPr>
          <w:lang w:eastAsia="es-CO"/>
        </w:rPr>
        <w:t>MOID_Proceso</w:t>
      </w:r>
      <w:proofErr w:type="spellEnd"/>
      <w:r w:rsidR="00634940">
        <w:rPr>
          <w:lang w:eastAsia="es-CO"/>
        </w:rPr>
        <w:t xml:space="preserve"> (Int64)</w:t>
      </w:r>
      <w:r w:rsidR="00FA2215">
        <w:rPr>
          <w:lang w:eastAsia="es-CO"/>
        </w:rPr>
        <w:tab/>
      </w:r>
    </w:p>
    <w:p w14:paraId="672944CA" w14:textId="43447BDC" w:rsidR="00634940" w:rsidRPr="00697FD1" w:rsidRDefault="00FA2215" w:rsidP="00FA2215">
      <w:pPr>
        <w:rPr>
          <w:lang w:eastAsia="es-CO"/>
        </w:rPr>
      </w:pPr>
      <w:r>
        <w:rPr>
          <w:lang w:eastAsia="es-CO"/>
        </w:rPr>
        <w:br w:type="page"/>
      </w:r>
    </w:p>
    <w:p w14:paraId="147FFC53" w14:textId="77777777" w:rsidR="00634940" w:rsidRPr="00697FD1" w:rsidRDefault="00634940" w:rsidP="00634940">
      <w:pPr>
        <w:pStyle w:val="Ttulo4"/>
        <w:rPr>
          <w:lang w:eastAsia="es-CO"/>
        </w:rPr>
      </w:pPr>
      <w:bookmarkStart w:id="10" w:name="_Toc71709421"/>
      <w:r>
        <w:rPr>
          <w:lang w:eastAsia="es-CO"/>
        </w:rPr>
        <w:lastRenderedPageBreak/>
        <w:t>Código fórmula</w:t>
      </w:r>
      <w:bookmarkEnd w:id="10"/>
    </w:p>
    <w:p w14:paraId="5D5D6D30" w14:textId="77777777" w:rsidR="00FA2215" w:rsidRDefault="00AC7269" w:rsidP="00AC7269">
      <w:pPr>
        <w:rPr>
          <w:rFonts w:ascii="Times New Roman" w:hAnsi="Times New Roman" w:cs="Times New Roman"/>
          <w:i/>
          <w:iCs/>
          <w:color w:val="008000"/>
          <w:sz w:val="19"/>
          <w:szCs w:val="19"/>
        </w:rPr>
      </w:pPr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>/*</w:t>
      </w:r>
      <w:proofErr w:type="spellStart"/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>Descripcion</w:t>
      </w:r>
      <w:proofErr w:type="spellEnd"/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 xml:space="preserve">: retorna las fases filtradas por proceso de negocio. Fecha de </w:t>
      </w:r>
      <w:proofErr w:type="spellStart"/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>creacion</w:t>
      </w:r>
      <w:proofErr w:type="spellEnd"/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 xml:space="preserve"> 03/06/2021.*/</w:t>
      </w:r>
    </w:p>
    <w:p w14:paraId="2C925889" w14:textId="4E779A0B" w:rsidR="00AC7269" w:rsidRPr="00AC7269" w:rsidRDefault="00AC7269" w:rsidP="00AC7269">
      <w:pPr>
        <w:rPr>
          <w:rFonts w:ascii="Times New Roman" w:hAnsi="Times New Roman" w:cs="Times New Roman"/>
          <w:i/>
          <w:iCs/>
          <w:color w:val="008000"/>
          <w:sz w:val="19"/>
          <w:szCs w:val="19"/>
        </w:rPr>
      </w:pPr>
      <w:r w:rsidRPr="00AC7269">
        <w:rPr>
          <w:rFonts w:ascii="Times New Roman" w:hAnsi="Times New Roman" w:cs="Times New Roman"/>
          <w:i/>
          <w:iCs/>
          <w:color w:val="008000"/>
          <w:sz w:val="19"/>
          <w:szCs w:val="19"/>
        </w:rPr>
        <w:t>/*Creado por: Andres Garrido.*/</w:t>
      </w:r>
    </w:p>
    <w:p w14:paraId="055B4F6C" w14:textId="77777777" w:rsidR="00AC7269" w:rsidRPr="00AC7269" w:rsidRDefault="00AC7269" w:rsidP="00AC7269">
      <w:pPr>
        <w:rPr>
          <w:rFonts w:ascii="Times New Roman" w:hAnsi="Times New Roman" w:cs="Times New Roman"/>
          <w:i/>
          <w:iCs/>
          <w:color w:val="008000"/>
          <w:sz w:val="19"/>
          <w:szCs w:val="19"/>
        </w:rPr>
      </w:pPr>
    </w:p>
    <w:p w14:paraId="12693919" w14:textId="1B0298EF" w:rsidR="00634940" w:rsidRPr="00AC7269" w:rsidRDefault="00AC7269" w:rsidP="00AC7269">
      <w:pPr>
        <w:rPr>
          <w:color w:val="auto"/>
          <w:lang w:eastAsia="es-CO"/>
        </w:rPr>
      </w:pPr>
      <w:proofErr w:type="spellStart"/>
      <w:r w:rsidRPr="00AC7269">
        <w:rPr>
          <w:rFonts w:ascii="Times New Roman" w:hAnsi="Times New Roman" w:cs="Times New Roman"/>
          <w:color w:val="auto"/>
          <w:sz w:val="19"/>
          <w:szCs w:val="19"/>
        </w:rPr>
        <w:t>return</w:t>
      </w:r>
      <w:proofErr w:type="spellEnd"/>
      <w:r w:rsidRPr="00AC7269">
        <w:rPr>
          <w:rFonts w:ascii="Times New Roman" w:hAnsi="Times New Roman" w:cs="Times New Roman"/>
          <w:color w:val="auto"/>
          <w:sz w:val="19"/>
          <w:szCs w:val="19"/>
        </w:rPr>
        <w:t xml:space="preserve"> </w:t>
      </w:r>
      <w:proofErr w:type="spellStart"/>
      <w:r w:rsidRPr="00AC7269">
        <w:rPr>
          <w:rFonts w:ascii="Times New Roman" w:hAnsi="Times New Roman" w:cs="Times New Roman"/>
          <w:color w:val="auto"/>
          <w:sz w:val="19"/>
          <w:szCs w:val="19"/>
        </w:rPr>
        <w:t>DXAV_GetFase</w:t>
      </w:r>
      <w:proofErr w:type="spellEnd"/>
      <w:r w:rsidRPr="00AC7269">
        <w:rPr>
          <w:rFonts w:ascii="Times New Roman" w:hAnsi="Times New Roman" w:cs="Times New Roman"/>
          <w:color w:val="auto"/>
          <w:sz w:val="19"/>
          <w:szCs w:val="19"/>
        </w:rPr>
        <w:t>(</w:t>
      </w:r>
      <w:proofErr w:type="spellStart"/>
      <w:r w:rsidRPr="00AC7269">
        <w:rPr>
          <w:rFonts w:ascii="Times New Roman" w:hAnsi="Times New Roman" w:cs="Times New Roman"/>
          <w:color w:val="auto"/>
          <w:sz w:val="19"/>
          <w:szCs w:val="19"/>
        </w:rPr>
        <w:t>MOID_Proceso</w:t>
      </w:r>
      <w:proofErr w:type="spellEnd"/>
      <w:r w:rsidRPr="00AC7269">
        <w:rPr>
          <w:rFonts w:ascii="Times New Roman" w:hAnsi="Times New Roman" w:cs="Times New Roman"/>
          <w:color w:val="auto"/>
          <w:sz w:val="19"/>
          <w:szCs w:val="19"/>
        </w:rPr>
        <w:t>);</w:t>
      </w:r>
    </w:p>
    <w:p w14:paraId="69C024DC" w14:textId="79FE8AE5" w:rsidR="00634940" w:rsidRDefault="00634940" w:rsidP="00634940">
      <w:pPr>
        <w:pStyle w:val="Ttulo3"/>
        <w:rPr>
          <w:rFonts w:eastAsia="Times New Roman"/>
          <w:lang w:eastAsia="es-CO"/>
        </w:rPr>
      </w:pPr>
      <w:bookmarkStart w:id="11" w:name="_Toc71709422"/>
      <w:bookmarkStart w:id="12" w:name="_Toc74142517"/>
      <w:proofErr w:type="spellStart"/>
      <w:r w:rsidRPr="00697FD1">
        <w:rPr>
          <w:rFonts w:eastAsia="Times New Roman"/>
          <w:lang w:eastAsia="es-CO"/>
        </w:rPr>
        <w:t>DX</w:t>
      </w:r>
      <w:r w:rsidR="00C24318">
        <w:rPr>
          <w:rFonts w:eastAsia="Times New Roman"/>
          <w:lang w:eastAsia="es-CO"/>
        </w:rPr>
        <w:t>AV</w:t>
      </w:r>
      <w:r w:rsidRPr="00697FD1">
        <w:rPr>
          <w:rFonts w:eastAsia="Times New Roman"/>
          <w:lang w:eastAsia="es-CO"/>
        </w:rPr>
        <w:t>_</w:t>
      </w:r>
      <w:r w:rsidRPr="00634940">
        <w:t>Get</w:t>
      </w:r>
      <w:bookmarkEnd w:id="11"/>
      <w:r w:rsidR="00AC7269">
        <w:t>Fase</w:t>
      </w:r>
      <w:bookmarkEnd w:id="12"/>
      <w:proofErr w:type="spellEnd"/>
    </w:p>
    <w:p w14:paraId="0B52EF48" w14:textId="28E49306" w:rsidR="00634940" w:rsidRDefault="00634940" w:rsidP="00634940">
      <w:pPr>
        <w:rPr>
          <w:lang w:eastAsia="es-CO"/>
        </w:rPr>
      </w:pPr>
      <w:r>
        <w:rPr>
          <w:lang w:eastAsia="es-CO"/>
        </w:rPr>
        <w:t xml:space="preserve">Recupera </w:t>
      </w:r>
      <w:r w:rsidR="00AC7269">
        <w:rPr>
          <w:lang w:eastAsia="es-CO"/>
        </w:rPr>
        <w:t>los procesos de negocio asociados a una fase</w:t>
      </w:r>
      <w:r>
        <w:rPr>
          <w:lang w:eastAsia="es-CO"/>
        </w:rPr>
        <w:t>.</w:t>
      </w:r>
    </w:p>
    <w:p w14:paraId="436504E0" w14:textId="6A5BD123" w:rsidR="00C24318" w:rsidRDefault="00AC7269" w:rsidP="00634940">
      <w:pPr>
        <w:rPr>
          <w:lang w:eastAsia="es-CO"/>
        </w:rPr>
      </w:pPr>
      <w:r w:rsidRPr="00AC7269">
        <w:rPr>
          <w:noProof/>
        </w:rPr>
        <w:drawing>
          <wp:inline distT="0" distB="0" distL="0" distR="0" wp14:anchorId="5B183984" wp14:editId="78B284CE">
            <wp:extent cx="5612130" cy="2657475"/>
            <wp:effectExtent l="0" t="0" r="7620" b="9525"/>
            <wp:docPr id="6" name="Imagen 6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B702" w14:textId="4CC09243" w:rsidR="00634940" w:rsidRDefault="00634940" w:rsidP="00634940">
      <w:pPr>
        <w:pStyle w:val="Ttulo4"/>
        <w:rPr>
          <w:lang w:eastAsia="es-CO"/>
        </w:rPr>
      </w:pPr>
      <w:r>
        <w:rPr>
          <w:lang w:eastAsia="es-CO"/>
        </w:rPr>
        <w:t>Parámetros</w:t>
      </w:r>
    </w:p>
    <w:p w14:paraId="12B7F633" w14:textId="3A848DD1" w:rsidR="00FA2215" w:rsidRDefault="00C24318" w:rsidP="00634940">
      <w:pPr>
        <w:rPr>
          <w:lang w:val="en-US" w:eastAsia="es-CO"/>
        </w:rPr>
      </w:pPr>
      <w:r w:rsidRPr="00725E0F">
        <w:rPr>
          <w:lang w:val="en-US" w:eastAsia="es-CO"/>
        </w:rPr>
        <w:t>@</w:t>
      </w:r>
      <w:r w:rsidR="00725E0F" w:rsidRPr="00725E0F">
        <w:rPr>
          <w:lang w:val="en-US" w:eastAsia="es-CO"/>
        </w:rPr>
        <w:t>proceso_de_negocio</w:t>
      </w:r>
      <w:r w:rsidRPr="00725E0F">
        <w:rPr>
          <w:lang w:val="en-US" w:eastAsia="es-CO"/>
        </w:rPr>
        <w:t>_MOID (Long)</w:t>
      </w:r>
    </w:p>
    <w:p w14:paraId="0A415389" w14:textId="77777777" w:rsidR="00FA2215" w:rsidRDefault="00FA2215">
      <w:pPr>
        <w:rPr>
          <w:lang w:val="en-US" w:eastAsia="es-CO"/>
        </w:rPr>
      </w:pPr>
      <w:r>
        <w:rPr>
          <w:lang w:val="en-US" w:eastAsia="es-CO"/>
        </w:rPr>
        <w:br w:type="page"/>
      </w:r>
    </w:p>
    <w:p w14:paraId="6EAB3E5E" w14:textId="77777777" w:rsidR="00634940" w:rsidRPr="00725E0F" w:rsidRDefault="00634940" w:rsidP="00634940">
      <w:pPr>
        <w:rPr>
          <w:lang w:val="en-US" w:eastAsia="es-CO"/>
        </w:rPr>
      </w:pPr>
    </w:p>
    <w:p w14:paraId="07B24B17" w14:textId="77777777" w:rsidR="00634940" w:rsidRDefault="00634940" w:rsidP="00634940">
      <w:pPr>
        <w:pStyle w:val="Ttulo4"/>
        <w:rPr>
          <w:lang w:eastAsia="es-CO"/>
        </w:rPr>
      </w:pPr>
      <w:bookmarkStart w:id="13" w:name="_Toc71709423"/>
      <w:r>
        <w:rPr>
          <w:lang w:eastAsia="es-CO"/>
        </w:rPr>
        <w:t>Código del dominio</w:t>
      </w:r>
      <w:bookmarkEnd w:id="13"/>
    </w:p>
    <w:p w14:paraId="0B0DCBB2" w14:textId="77777777" w:rsidR="00725E0F" w:rsidRPr="00725E0F" w:rsidRDefault="00725E0F" w:rsidP="00725E0F">
      <w:pPr>
        <w:rPr>
          <w:color w:val="00B050"/>
          <w:lang w:val="es-MX"/>
        </w:rPr>
      </w:pPr>
      <w:r w:rsidRPr="00725E0F">
        <w:rPr>
          <w:color w:val="00B050"/>
          <w:lang w:val="es-MX"/>
        </w:rPr>
        <w:t>/*</w:t>
      </w:r>
      <w:proofErr w:type="spellStart"/>
      <w:r w:rsidRPr="00725E0F">
        <w:rPr>
          <w:color w:val="00B050"/>
          <w:lang w:val="es-MX"/>
        </w:rPr>
        <w:t>Descripcion</w:t>
      </w:r>
      <w:proofErr w:type="spellEnd"/>
      <w:r w:rsidRPr="00725E0F">
        <w:rPr>
          <w:color w:val="00B050"/>
          <w:lang w:val="es-MX"/>
        </w:rPr>
        <w:t xml:space="preserve">: filtra las fases asociadas a un proceso de negocio. Fecha de </w:t>
      </w:r>
      <w:proofErr w:type="spellStart"/>
      <w:r w:rsidRPr="00725E0F">
        <w:rPr>
          <w:color w:val="00B050"/>
          <w:lang w:val="es-MX"/>
        </w:rPr>
        <w:t>creacion</w:t>
      </w:r>
      <w:proofErr w:type="spellEnd"/>
      <w:r w:rsidRPr="00725E0F">
        <w:rPr>
          <w:color w:val="00B050"/>
          <w:lang w:val="es-MX"/>
        </w:rPr>
        <w:t xml:space="preserve"> 03/0/2021.*/</w:t>
      </w:r>
    </w:p>
    <w:p w14:paraId="2B4C2E6D" w14:textId="77777777" w:rsidR="00725E0F" w:rsidRPr="00725E0F" w:rsidRDefault="00725E0F" w:rsidP="00725E0F">
      <w:pPr>
        <w:rPr>
          <w:color w:val="00B050"/>
          <w:lang w:val="es-MX"/>
        </w:rPr>
      </w:pPr>
      <w:r w:rsidRPr="00725E0F">
        <w:rPr>
          <w:color w:val="00B050"/>
          <w:lang w:val="es-MX"/>
        </w:rPr>
        <w:t xml:space="preserve">    /*Creado por: Andres Garrido.*/</w:t>
      </w:r>
    </w:p>
    <w:p w14:paraId="249DDF5F" w14:textId="77777777" w:rsidR="00725E0F" w:rsidRPr="00725E0F" w:rsidRDefault="00725E0F" w:rsidP="00725E0F">
      <w:pPr>
        <w:rPr>
          <w:lang w:val="es-MX"/>
        </w:rPr>
      </w:pPr>
    </w:p>
    <w:p w14:paraId="578EF5D5" w14:textId="77777777" w:rsidR="00725E0F" w:rsidRPr="00725E0F" w:rsidRDefault="00725E0F" w:rsidP="00725E0F">
      <w:pPr>
        <w:rPr>
          <w:lang w:val="es-MX"/>
        </w:rPr>
      </w:pPr>
    </w:p>
    <w:p w14:paraId="2279E0AB" w14:textId="77777777" w:rsidR="00725E0F" w:rsidRPr="00725E0F" w:rsidRDefault="00725E0F" w:rsidP="00725E0F">
      <w:pPr>
        <w:rPr>
          <w:lang w:val="es-MX"/>
        </w:rPr>
      </w:pPr>
    </w:p>
    <w:p w14:paraId="38ACD65D" w14:textId="77777777" w:rsidR="00725E0F" w:rsidRPr="00725E0F" w:rsidRDefault="00725E0F" w:rsidP="00725E0F">
      <w:pPr>
        <w:rPr>
          <w:lang w:val="es-MX"/>
        </w:rPr>
      </w:pPr>
      <w:r w:rsidRPr="00725E0F">
        <w:rPr>
          <w:lang w:val="es-MX"/>
        </w:rPr>
        <w:t>SELECT [</w:t>
      </w:r>
      <w:proofErr w:type="spellStart"/>
      <w:r w:rsidRPr="00725E0F">
        <w:rPr>
          <w:lang w:val="es-MX"/>
        </w:rPr>
        <w:t>value</w:t>
      </w:r>
      <w:proofErr w:type="spellEnd"/>
      <w:r w:rsidRPr="00725E0F">
        <w:rPr>
          <w:lang w:val="es-MX"/>
        </w:rPr>
        <w:t>] = [</w:t>
      </w:r>
      <w:proofErr w:type="spellStart"/>
      <w:r w:rsidRPr="00725E0F">
        <w:rPr>
          <w:lang w:val="es-MX"/>
        </w:rPr>
        <w:t>Fase_MO</w:t>
      </w:r>
      <w:proofErr w:type="spellEnd"/>
      <w:r w:rsidRPr="00725E0F">
        <w:rPr>
          <w:lang w:val="es-MX"/>
        </w:rPr>
        <w:t>].[</w:t>
      </w:r>
      <w:proofErr w:type="spellStart"/>
      <w:r w:rsidRPr="00725E0F">
        <w:rPr>
          <w:lang w:val="es-MX"/>
        </w:rPr>
        <w:t>TargetMoreObjectId</w:t>
      </w:r>
      <w:proofErr w:type="spellEnd"/>
      <w:r w:rsidRPr="00725E0F">
        <w:rPr>
          <w:lang w:val="es-MX"/>
        </w:rPr>
        <w:t>]</w:t>
      </w:r>
    </w:p>
    <w:p w14:paraId="59A88A3F" w14:textId="77777777" w:rsidR="00725E0F" w:rsidRPr="00725E0F" w:rsidRDefault="00725E0F" w:rsidP="00725E0F">
      <w:pPr>
        <w:rPr>
          <w:lang w:val="es-MX"/>
        </w:rPr>
      </w:pPr>
    </w:p>
    <w:p w14:paraId="31CC7246" w14:textId="77777777" w:rsidR="00725E0F" w:rsidRPr="00725E0F" w:rsidRDefault="00725E0F" w:rsidP="00725E0F">
      <w:pPr>
        <w:rPr>
          <w:lang w:val="es-MX"/>
        </w:rPr>
      </w:pPr>
    </w:p>
    <w:p w14:paraId="0B48A3AD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s-MX"/>
        </w:rPr>
        <w:t xml:space="preserve">    </w:t>
      </w:r>
      <w:r w:rsidRPr="00725E0F">
        <w:rPr>
          <w:lang w:val="en-US"/>
        </w:rPr>
        <w:t>,[</w:t>
      </w:r>
      <w:proofErr w:type="spellStart"/>
      <w:r w:rsidRPr="00725E0F">
        <w:rPr>
          <w:lang w:val="en-US"/>
        </w:rPr>
        <w:t>Nombre</w:t>
      </w:r>
      <w:proofErr w:type="spellEnd"/>
      <w:r w:rsidRPr="00725E0F">
        <w:rPr>
          <w:lang w:val="en-US"/>
        </w:rPr>
        <w:t>] = (SELECT [MOAV].[</w:t>
      </w:r>
      <w:proofErr w:type="spellStart"/>
      <w:r w:rsidRPr="00725E0F">
        <w:rPr>
          <w:lang w:val="en-US"/>
        </w:rPr>
        <w:t>ValueString</w:t>
      </w:r>
      <w:proofErr w:type="spellEnd"/>
      <w:r w:rsidRPr="00725E0F">
        <w:rPr>
          <w:lang w:val="en-US"/>
        </w:rPr>
        <w:t>]</w:t>
      </w:r>
    </w:p>
    <w:p w14:paraId="7CBBD8D2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n-US"/>
        </w:rPr>
        <w:t xml:space="preserve">                FROM [more].[</w:t>
      </w:r>
      <w:proofErr w:type="spellStart"/>
      <w:r w:rsidRPr="00725E0F">
        <w:rPr>
          <w:lang w:val="en-US"/>
        </w:rPr>
        <w:t>MoreObjectAttributeValue</w:t>
      </w:r>
      <w:proofErr w:type="spellEnd"/>
      <w:r w:rsidRPr="00725E0F">
        <w:rPr>
          <w:lang w:val="en-US"/>
        </w:rPr>
        <w:t>] AS MOAV WITH (NOLOCK)</w:t>
      </w:r>
    </w:p>
    <w:p w14:paraId="4D79DA3D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n-US"/>
        </w:rPr>
        <w:t xml:space="preserve">                WHERE [MOAV].[</w:t>
      </w:r>
      <w:proofErr w:type="spellStart"/>
      <w:r w:rsidRPr="00725E0F">
        <w:rPr>
          <w:lang w:val="en-US"/>
        </w:rPr>
        <w:t>MoreObjectID</w:t>
      </w:r>
      <w:proofErr w:type="spellEnd"/>
      <w:r w:rsidRPr="00725E0F">
        <w:rPr>
          <w:lang w:val="en-US"/>
        </w:rPr>
        <w:t>] = [</w:t>
      </w:r>
      <w:proofErr w:type="spellStart"/>
      <w:r w:rsidRPr="00725E0F">
        <w:rPr>
          <w:lang w:val="en-US"/>
        </w:rPr>
        <w:t>Fase_MO</w:t>
      </w:r>
      <w:proofErr w:type="spellEnd"/>
      <w:r w:rsidRPr="00725E0F">
        <w:rPr>
          <w:lang w:val="en-US"/>
        </w:rPr>
        <w:t>].[</w:t>
      </w:r>
      <w:proofErr w:type="spellStart"/>
      <w:r w:rsidRPr="00725E0F">
        <w:rPr>
          <w:lang w:val="en-US"/>
        </w:rPr>
        <w:t>TargetMoreObjectId</w:t>
      </w:r>
      <w:proofErr w:type="spellEnd"/>
      <w:r w:rsidRPr="00725E0F">
        <w:rPr>
          <w:lang w:val="en-US"/>
        </w:rPr>
        <w:t>]</w:t>
      </w:r>
    </w:p>
    <w:p w14:paraId="56B62A01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n-US"/>
        </w:rPr>
        <w:t xml:space="preserve">                AND [MOAV].[</w:t>
      </w:r>
      <w:proofErr w:type="spellStart"/>
      <w:r w:rsidRPr="00725E0F">
        <w:rPr>
          <w:lang w:val="en-US"/>
        </w:rPr>
        <w:t>MoreClassAttributeName</w:t>
      </w:r>
      <w:proofErr w:type="spellEnd"/>
      <w:r w:rsidRPr="00725E0F">
        <w:rPr>
          <w:lang w:val="en-US"/>
        </w:rPr>
        <w:t>] = '</w:t>
      </w:r>
      <w:proofErr w:type="spellStart"/>
      <w:r w:rsidRPr="00725E0F">
        <w:rPr>
          <w:lang w:val="en-US"/>
        </w:rPr>
        <w:t>Nombre</w:t>
      </w:r>
      <w:proofErr w:type="spellEnd"/>
      <w:r w:rsidRPr="00725E0F">
        <w:rPr>
          <w:lang w:val="en-US"/>
        </w:rPr>
        <w:t>')</w:t>
      </w:r>
    </w:p>
    <w:p w14:paraId="25764C05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n-US"/>
        </w:rPr>
        <w:t xml:space="preserve">    </w:t>
      </w:r>
    </w:p>
    <w:p w14:paraId="464F259F" w14:textId="77777777" w:rsidR="00725E0F" w:rsidRPr="00725E0F" w:rsidRDefault="00725E0F" w:rsidP="00725E0F">
      <w:pPr>
        <w:rPr>
          <w:lang w:val="en-US"/>
        </w:rPr>
      </w:pPr>
    </w:p>
    <w:p w14:paraId="65631B60" w14:textId="77777777" w:rsidR="00725E0F" w:rsidRPr="00725E0F" w:rsidRDefault="00725E0F" w:rsidP="00725E0F">
      <w:pPr>
        <w:rPr>
          <w:lang w:val="en-US"/>
        </w:rPr>
      </w:pPr>
      <w:r w:rsidRPr="00725E0F">
        <w:rPr>
          <w:lang w:val="en-US"/>
        </w:rPr>
        <w:t xml:space="preserve">    FROM [more].[</w:t>
      </w:r>
      <w:proofErr w:type="spellStart"/>
      <w:r w:rsidRPr="00725E0F">
        <w:rPr>
          <w:lang w:val="en-US"/>
        </w:rPr>
        <w:t>MoreRelationObject</w:t>
      </w:r>
      <w:proofErr w:type="spellEnd"/>
      <w:r w:rsidRPr="00725E0F">
        <w:rPr>
          <w:lang w:val="en-US"/>
        </w:rPr>
        <w:t xml:space="preserve">] AS </w:t>
      </w:r>
      <w:proofErr w:type="spellStart"/>
      <w:r w:rsidRPr="00725E0F">
        <w:rPr>
          <w:lang w:val="en-US"/>
        </w:rPr>
        <w:t>Fase_MO</w:t>
      </w:r>
      <w:proofErr w:type="spellEnd"/>
      <w:r w:rsidRPr="00725E0F">
        <w:rPr>
          <w:lang w:val="en-US"/>
        </w:rPr>
        <w:t xml:space="preserve"> WITH (NOLOCK)</w:t>
      </w:r>
    </w:p>
    <w:p w14:paraId="261E312E" w14:textId="77777777" w:rsidR="00725E0F" w:rsidRPr="00725E0F" w:rsidRDefault="00725E0F" w:rsidP="00725E0F">
      <w:pPr>
        <w:rPr>
          <w:lang w:val="es-MX"/>
        </w:rPr>
      </w:pPr>
      <w:r w:rsidRPr="00725E0F">
        <w:rPr>
          <w:lang w:val="en-US"/>
        </w:rPr>
        <w:t xml:space="preserve">    </w:t>
      </w:r>
      <w:r w:rsidRPr="00725E0F">
        <w:rPr>
          <w:lang w:val="es-MX"/>
        </w:rPr>
        <w:t>WHERE [</w:t>
      </w:r>
      <w:proofErr w:type="spellStart"/>
      <w:r w:rsidRPr="00725E0F">
        <w:rPr>
          <w:lang w:val="es-MX"/>
        </w:rPr>
        <w:t>Fase_MO</w:t>
      </w:r>
      <w:proofErr w:type="spellEnd"/>
      <w:r w:rsidRPr="00725E0F">
        <w:rPr>
          <w:lang w:val="es-MX"/>
        </w:rPr>
        <w:t>].[</w:t>
      </w:r>
      <w:proofErr w:type="spellStart"/>
      <w:r w:rsidRPr="00725E0F">
        <w:rPr>
          <w:lang w:val="es-MX"/>
        </w:rPr>
        <w:t>MoreKey</w:t>
      </w:r>
      <w:proofErr w:type="spellEnd"/>
      <w:r w:rsidRPr="00725E0F">
        <w:rPr>
          <w:lang w:val="es-MX"/>
        </w:rPr>
        <w:t>] = '</w:t>
      </w:r>
      <w:proofErr w:type="spellStart"/>
      <w:r w:rsidRPr="00725E0F">
        <w:rPr>
          <w:lang w:val="es-MX"/>
        </w:rPr>
        <w:t>proceso_de_negocio_con_fase</w:t>
      </w:r>
      <w:proofErr w:type="spellEnd"/>
      <w:r w:rsidRPr="00725E0F">
        <w:rPr>
          <w:lang w:val="es-MX"/>
        </w:rPr>
        <w:t xml:space="preserve">' </w:t>
      </w:r>
    </w:p>
    <w:p w14:paraId="5EE9CEA3" w14:textId="48DFD69B" w:rsidR="006F093F" w:rsidRDefault="00725E0F" w:rsidP="00725E0F">
      <w:pPr>
        <w:rPr>
          <w:lang w:val="en-US"/>
        </w:rPr>
      </w:pPr>
      <w:r w:rsidRPr="00725E0F">
        <w:rPr>
          <w:lang w:val="es-MX"/>
        </w:rPr>
        <w:t xml:space="preserve">    </w:t>
      </w:r>
      <w:r w:rsidRPr="00725E0F">
        <w:rPr>
          <w:lang w:val="en-US"/>
        </w:rPr>
        <w:t>AND [</w:t>
      </w:r>
      <w:proofErr w:type="spellStart"/>
      <w:r w:rsidRPr="00725E0F">
        <w:rPr>
          <w:lang w:val="en-US"/>
        </w:rPr>
        <w:t>Fase_MO</w:t>
      </w:r>
      <w:proofErr w:type="spellEnd"/>
      <w:r w:rsidRPr="00725E0F">
        <w:rPr>
          <w:lang w:val="en-US"/>
        </w:rPr>
        <w:t>].</w:t>
      </w:r>
      <w:proofErr w:type="spellStart"/>
      <w:r w:rsidRPr="00725E0F">
        <w:rPr>
          <w:lang w:val="en-US"/>
        </w:rPr>
        <w:t>SourceMoreObjectId</w:t>
      </w:r>
      <w:proofErr w:type="spellEnd"/>
      <w:r w:rsidRPr="00725E0F">
        <w:rPr>
          <w:lang w:val="en-US"/>
        </w:rPr>
        <w:t xml:space="preserve"> =@proceso_de_negocio_MOID</w:t>
      </w:r>
    </w:p>
    <w:p w14:paraId="16F4A4E6" w14:textId="141514D5" w:rsidR="00FA2215" w:rsidRDefault="006F093F" w:rsidP="00725E0F">
      <w:pPr>
        <w:rPr>
          <w:lang w:val="en-US"/>
        </w:rPr>
      </w:pPr>
      <w:r>
        <w:rPr>
          <w:lang w:val="en-US"/>
        </w:rPr>
        <w:br w:type="page"/>
      </w:r>
    </w:p>
    <w:p w14:paraId="7CD20F85" w14:textId="20B7B9E4" w:rsidR="00FA2215" w:rsidRDefault="00FA2215" w:rsidP="00FA2215">
      <w:pPr>
        <w:pStyle w:val="Ttulo3"/>
        <w:rPr>
          <w:lang w:val="en-US"/>
        </w:rPr>
      </w:pPr>
      <w:proofErr w:type="spellStart"/>
      <w:r>
        <w:rPr>
          <w:lang w:val="en-US"/>
        </w:rPr>
        <w:lastRenderedPageBreak/>
        <w:t>FX_GetPaso</w:t>
      </w:r>
      <w:proofErr w:type="spellEnd"/>
    </w:p>
    <w:p w14:paraId="436318D9" w14:textId="5AC2077A" w:rsidR="00FA2215" w:rsidRDefault="00FA2215" w:rsidP="00FA2215">
      <w:pPr>
        <w:rPr>
          <w:lang w:val="es-MX"/>
        </w:rPr>
      </w:pPr>
      <w:r w:rsidRPr="00FA2215">
        <w:rPr>
          <w:lang w:val="es-MX"/>
        </w:rPr>
        <w:t xml:space="preserve">Obtiene los datos del dominio al que llama la </w:t>
      </w:r>
      <w:proofErr w:type="spellStart"/>
      <w:r w:rsidRPr="00FA2215">
        <w:rPr>
          <w:lang w:val="es-MX"/>
        </w:rPr>
        <w:t>fx</w:t>
      </w:r>
      <w:proofErr w:type="spellEnd"/>
      <w:r w:rsidRPr="00FA2215">
        <w:rPr>
          <w:lang w:val="es-MX"/>
        </w:rPr>
        <w:t>, pasando por parámetro el MOID de</w:t>
      </w:r>
      <w:r>
        <w:rPr>
          <w:lang w:val="es-MX"/>
        </w:rPr>
        <w:t xml:space="preserve"> la Fase.</w:t>
      </w:r>
    </w:p>
    <w:p w14:paraId="60A5B28D" w14:textId="3D146973" w:rsidR="00FA2215" w:rsidRDefault="00FA2215" w:rsidP="00FA2215">
      <w:pPr>
        <w:rPr>
          <w:lang w:val="es-MX"/>
        </w:rPr>
      </w:pPr>
      <w:r w:rsidRPr="00FA2215">
        <w:rPr>
          <w:lang w:val="es-MX"/>
        </w:rPr>
        <w:drawing>
          <wp:inline distT="0" distB="0" distL="0" distR="0" wp14:anchorId="327205B0" wp14:editId="7B1E476B">
            <wp:extent cx="5612130" cy="1964690"/>
            <wp:effectExtent l="0" t="0" r="762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0C9D" w14:textId="6B7E3654" w:rsidR="00FA2215" w:rsidRPr="00FA2215" w:rsidRDefault="00FA2215" w:rsidP="00FA2215">
      <w:pPr>
        <w:pStyle w:val="Ttulo4"/>
        <w:rPr>
          <w:lang w:val="es-MX"/>
        </w:rPr>
      </w:pPr>
      <w:r w:rsidRPr="00FA2215">
        <w:rPr>
          <w:lang w:val="es-MX"/>
        </w:rPr>
        <w:t>Parámetros</w:t>
      </w:r>
    </w:p>
    <w:p w14:paraId="07829338" w14:textId="6CFC28C4" w:rsidR="00FA2215" w:rsidRPr="00FA2215" w:rsidRDefault="00FA2215" w:rsidP="00FA2215">
      <w:pPr>
        <w:rPr>
          <w:lang w:val="es-MX"/>
        </w:rPr>
      </w:pPr>
      <w:proofErr w:type="spellStart"/>
      <w:r w:rsidRPr="00FA2215">
        <w:rPr>
          <w:lang w:val="es-MX"/>
        </w:rPr>
        <w:t>MOID_</w:t>
      </w:r>
      <w:r>
        <w:rPr>
          <w:lang w:val="es-MX"/>
        </w:rPr>
        <w:t>Fase</w:t>
      </w:r>
      <w:proofErr w:type="spellEnd"/>
      <w:r w:rsidRPr="00FA2215">
        <w:rPr>
          <w:lang w:val="es-MX"/>
        </w:rPr>
        <w:t xml:space="preserve"> (Int64)</w:t>
      </w:r>
    </w:p>
    <w:p w14:paraId="375676F4" w14:textId="77777777" w:rsidR="00FA2215" w:rsidRPr="00FA2215" w:rsidRDefault="00FA2215" w:rsidP="00FA2215">
      <w:pPr>
        <w:pStyle w:val="Ttulo4"/>
        <w:rPr>
          <w:lang w:val="es-MX"/>
        </w:rPr>
      </w:pPr>
      <w:r w:rsidRPr="00FA2215">
        <w:rPr>
          <w:lang w:val="es-MX"/>
        </w:rPr>
        <w:t>Código fórmula</w:t>
      </w:r>
    </w:p>
    <w:p w14:paraId="6819F848" w14:textId="77777777" w:rsidR="00FA2215" w:rsidRDefault="00FA2215" w:rsidP="00FA2215">
      <w:pPr>
        <w:rPr>
          <w:color w:val="00B050"/>
          <w:lang w:val="es-MX"/>
        </w:rPr>
      </w:pPr>
      <w:r w:rsidRPr="00FA2215">
        <w:rPr>
          <w:color w:val="00B050"/>
          <w:lang w:val="es-MX"/>
        </w:rPr>
        <w:t>/*</w:t>
      </w:r>
      <w:proofErr w:type="spellStart"/>
      <w:r w:rsidRPr="00FA2215">
        <w:rPr>
          <w:color w:val="00B050"/>
          <w:lang w:val="es-MX"/>
        </w:rPr>
        <w:t>Descripcion</w:t>
      </w:r>
      <w:proofErr w:type="spellEnd"/>
      <w:r w:rsidRPr="00FA2215">
        <w:rPr>
          <w:color w:val="00B050"/>
          <w:lang w:val="es-MX"/>
        </w:rPr>
        <w:t xml:space="preserve">: retorna los pasos filtrados por fase. Fecha de </w:t>
      </w:r>
      <w:proofErr w:type="spellStart"/>
      <w:r w:rsidRPr="00FA2215">
        <w:rPr>
          <w:color w:val="00B050"/>
          <w:lang w:val="es-MX"/>
        </w:rPr>
        <w:t>creacion</w:t>
      </w:r>
      <w:proofErr w:type="spellEnd"/>
      <w:r w:rsidRPr="00FA2215">
        <w:rPr>
          <w:color w:val="00B050"/>
          <w:lang w:val="es-MX"/>
        </w:rPr>
        <w:t xml:space="preserve"> 03/06/2021.*/</w:t>
      </w:r>
    </w:p>
    <w:p w14:paraId="646D6C41" w14:textId="4756BDCB" w:rsidR="00FA2215" w:rsidRPr="00FA2215" w:rsidRDefault="00FA2215" w:rsidP="00FA2215">
      <w:pPr>
        <w:rPr>
          <w:color w:val="00B050"/>
          <w:lang w:val="es-MX"/>
        </w:rPr>
      </w:pPr>
      <w:r w:rsidRPr="00FA2215">
        <w:rPr>
          <w:color w:val="00B050"/>
          <w:lang w:val="es-MX"/>
        </w:rPr>
        <w:t>/*Creado por: Andres Garrido.*/</w:t>
      </w:r>
    </w:p>
    <w:p w14:paraId="588EAFE6" w14:textId="4C59EF28" w:rsid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return </w:t>
      </w:r>
      <w:proofErr w:type="spellStart"/>
      <w:r w:rsidRPr="00FA2215">
        <w:rPr>
          <w:lang w:val="en-US"/>
        </w:rPr>
        <w:t>DXAV_GetPaso</w:t>
      </w:r>
      <w:proofErr w:type="spellEnd"/>
      <w:r w:rsidRPr="00FA2215">
        <w:rPr>
          <w:lang w:val="en-US"/>
        </w:rPr>
        <w:t>(</w:t>
      </w:r>
      <w:proofErr w:type="spellStart"/>
      <w:r w:rsidRPr="00FA2215">
        <w:rPr>
          <w:lang w:val="en-US"/>
        </w:rPr>
        <w:t>MOID_Fase</w:t>
      </w:r>
      <w:proofErr w:type="spellEnd"/>
      <w:r w:rsidRPr="00FA2215">
        <w:rPr>
          <w:lang w:val="en-US"/>
        </w:rPr>
        <w:t>);</w:t>
      </w:r>
    </w:p>
    <w:p w14:paraId="74418931" w14:textId="07CCEA0D" w:rsidR="00FA2215" w:rsidRDefault="00FA2215" w:rsidP="00FA2215">
      <w:pPr>
        <w:rPr>
          <w:lang w:val="en-US"/>
        </w:rPr>
      </w:pPr>
      <w:r>
        <w:rPr>
          <w:lang w:val="en-US"/>
        </w:rPr>
        <w:br w:type="page"/>
      </w:r>
    </w:p>
    <w:p w14:paraId="705C243E" w14:textId="6F9CFF95" w:rsidR="00FA2215" w:rsidRPr="00FA2215" w:rsidRDefault="00FA2215" w:rsidP="00FA2215">
      <w:pPr>
        <w:pStyle w:val="Ttulo3"/>
        <w:rPr>
          <w:lang w:val="es-MX"/>
        </w:rPr>
      </w:pPr>
      <w:proofErr w:type="spellStart"/>
      <w:r w:rsidRPr="00FA2215">
        <w:rPr>
          <w:lang w:val="es-MX"/>
        </w:rPr>
        <w:lastRenderedPageBreak/>
        <w:t>DXAV_G</w:t>
      </w:r>
      <w:r w:rsidRPr="00FA2215">
        <w:rPr>
          <w:lang w:val="es-MX"/>
        </w:rPr>
        <w:t>etPaso</w:t>
      </w:r>
      <w:proofErr w:type="spellEnd"/>
    </w:p>
    <w:p w14:paraId="19E7518B" w14:textId="4DB1DC30" w:rsidR="00FA2215" w:rsidRDefault="00FA2215" w:rsidP="00FA2215">
      <w:pPr>
        <w:rPr>
          <w:lang w:val="es-MX"/>
        </w:rPr>
      </w:pPr>
      <w:r w:rsidRPr="00FA2215">
        <w:rPr>
          <w:lang w:val="es-MX"/>
        </w:rPr>
        <w:t>Recupera l</w:t>
      </w:r>
      <w:r>
        <w:rPr>
          <w:lang w:val="es-MX"/>
        </w:rPr>
        <w:t>as Fases asociadas a un Paso</w:t>
      </w:r>
      <w:r w:rsidRPr="00FA2215">
        <w:rPr>
          <w:lang w:val="es-MX"/>
        </w:rPr>
        <w:t>.</w:t>
      </w:r>
    </w:p>
    <w:p w14:paraId="3B590BE2" w14:textId="2D3123FD" w:rsidR="00FA2215" w:rsidRPr="00FA2215" w:rsidRDefault="00FA2215" w:rsidP="00FA2215">
      <w:pPr>
        <w:rPr>
          <w:lang w:val="es-MX"/>
        </w:rPr>
      </w:pPr>
      <w:r w:rsidRPr="00FA2215">
        <w:rPr>
          <w:lang w:val="es-MX"/>
        </w:rPr>
        <w:drawing>
          <wp:inline distT="0" distB="0" distL="0" distR="0" wp14:anchorId="513E78CD" wp14:editId="2363E5DB">
            <wp:extent cx="5612130" cy="2623185"/>
            <wp:effectExtent l="0" t="0" r="7620" b="571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EE14" w14:textId="77777777" w:rsidR="00FA2215" w:rsidRPr="00FA2215" w:rsidRDefault="00FA2215" w:rsidP="00FA2215">
      <w:pPr>
        <w:rPr>
          <w:lang w:val="es-MX"/>
        </w:rPr>
      </w:pPr>
      <w:r w:rsidRPr="00FA2215">
        <w:rPr>
          <w:lang w:val="es-MX"/>
        </w:rPr>
        <w:t xml:space="preserve"> </w:t>
      </w:r>
    </w:p>
    <w:p w14:paraId="7BCD5206" w14:textId="77777777" w:rsidR="00FA2215" w:rsidRPr="00FA2215" w:rsidRDefault="00FA2215" w:rsidP="00FA2215">
      <w:pPr>
        <w:pStyle w:val="Ttulo4"/>
        <w:rPr>
          <w:lang w:val="en-US"/>
        </w:rPr>
      </w:pPr>
      <w:proofErr w:type="spellStart"/>
      <w:r w:rsidRPr="00FA2215">
        <w:rPr>
          <w:lang w:val="en-US"/>
        </w:rPr>
        <w:t>Parámetros</w:t>
      </w:r>
      <w:proofErr w:type="spellEnd"/>
    </w:p>
    <w:p w14:paraId="0ED0AB71" w14:textId="588F8374" w:rsidR="00FA2215" w:rsidRDefault="00FA2215" w:rsidP="00FA2215">
      <w:pPr>
        <w:rPr>
          <w:lang w:val="en-US"/>
        </w:rPr>
      </w:pPr>
      <w:r w:rsidRPr="00FA2215">
        <w:rPr>
          <w:lang w:val="en-US"/>
        </w:rPr>
        <w:t>@</w:t>
      </w:r>
      <w:r>
        <w:rPr>
          <w:lang w:val="en-US"/>
        </w:rPr>
        <w:t>Fase_</w:t>
      </w:r>
      <w:r w:rsidRPr="00FA2215">
        <w:rPr>
          <w:lang w:val="en-US"/>
        </w:rPr>
        <w:t>MOID (Long)</w:t>
      </w:r>
    </w:p>
    <w:p w14:paraId="531E391E" w14:textId="1BFB0F54" w:rsidR="00FA2215" w:rsidRPr="006F093F" w:rsidRDefault="00FA2215" w:rsidP="006F093F">
      <w:pPr>
        <w:pStyle w:val="Ttulo4"/>
        <w:rPr>
          <w:lang w:val="en-US"/>
        </w:rPr>
      </w:pPr>
      <w:r w:rsidRPr="00FA2215">
        <w:rPr>
          <w:lang w:val="es-MX"/>
        </w:rPr>
        <w:t>Código del dominio</w:t>
      </w:r>
    </w:p>
    <w:p w14:paraId="074F772F" w14:textId="77777777" w:rsidR="00FA2215" w:rsidRPr="00FA2215" w:rsidRDefault="00FA2215" w:rsidP="00FA2215">
      <w:pPr>
        <w:rPr>
          <w:color w:val="00B050"/>
          <w:lang w:val="es-MX"/>
        </w:rPr>
      </w:pPr>
      <w:r w:rsidRPr="00FA2215">
        <w:rPr>
          <w:color w:val="00B050"/>
          <w:lang w:val="es-MX"/>
        </w:rPr>
        <w:t>/*</w:t>
      </w:r>
      <w:proofErr w:type="spellStart"/>
      <w:r w:rsidRPr="00FA2215">
        <w:rPr>
          <w:color w:val="00B050"/>
          <w:lang w:val="es-MX"/>
        </w:rPr>
        <w:t>Descripcion</w:t>
      </w:r>
      <w:proofErr w:type="spellEnd"/>
      <w:r w:rsidRPr="00FA2215">
        <w:rPr>
          <w:color w:val="00B050"/>
          <w:lang w:val="es-MX"/>
        </w:rPr>
        <w:t xml:space="preserve">: filtra los pasos asociados a una fase. Fecha de </w:t>
      </w:r>
      <w:proofErr w:type="spellStart"/>
      <w:r w:rsidRPr="00FA2215">
        <w:rPr>
          <w:color w:val="00B050"/>
          <w:lang w:val="es-MX"/>
        </w:rPr>
        <w:t>creacion</w:t>
      </w:r>
      <w:proofErr w:type="spellEnd"/>
      <w:r w:rsidRPr="00FA2215">
        <w:rPr>
          <w:color w:val="00B050"/>
          <w:lang w:val="es-MX"/>
        </w:rPr>
        <w:t xml:space="preserve"> 04/06/2021.*/</w:t>
      </w:r>
    </w:p>
    <w:p w14:paraId="123CD6D4" w14:textId="6EDE5257" w:rsidR="00FA2215" w:rsidRPr="006F093F" w:rsidRDefault="00FA2215" w:rsidP="00FA2215">
      <w:pPr>
        <w:rPr>
          <w:color w:val="00B050"/>
          <w:lang w:val="es-MX"/>
        </w:rPr>
      </w:pPr>
      <w:r w:rsidRPr="00FA2215">
        <w:rPr>
          <w:color w:val="00B050"/>
          <w:lang w:val="es-MX"/>
        </w:rPr>
        <w:t xml:space="preserve">    /*Creado por: Andres Garrido.*</w:t>
      </w:r>
      <w:r w:rsidR="006F093F">
        <w:rPr>
          <w:color w:val="00B050"/>
          <w:lang w:val="es-MX"/>
        </w:rPr>
        <w:t>/</w:t>
      </w:r>
    </w:p>
    <w:p w14:paraId="6A21D284" w14:textId="0987D559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>SELECT [value] = [</w:t>
      </w:r>
      <w:proofErr w:type="spellStart"/>
      <w:r w:rsidRPr="00FA2215">
        <w:rPr>
          <w:lang w:val="en-US"/>
        </w:rPr>
        <w:t>Paso_MO</w:t>
      </w:r>
      <w:proofErr w:type="spellEnd"/>
      <w:r w:rsidRPr="00FA2215">
        <w:rPr>
          <w:lang w:val="en-US"/>
        </w:rPr>
        <w:t>].[</w:t>
      </w:r>
      <w:proofErr w:type="spellStart"/>
      <w:r w:rsidRPr="00FA2215">
        <w:rPr>
          <w:lang w:val="en-US"/>
        </w:rPr>
        <w:t>TargetMoreObjectId</w:t>
      </w:r>
      <w:proofErr w:type="spellEnd"/>
      <w:r w:rsidRPr="00FA2215">
        <w:rPr>
          <w:lang w:val="en-US"/>
        </w:rPr>
        <w:t>]</w:t>
      </w:r>
    </w:p>
    <w:p w14:paraId="2E960844" w14:textId="77777777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,[</w:t>
      </w:r>
      <w:proofErr w:type="spellStart"/>
      <w:r w:rsidRPr="00FA2215">
        <w:rPr>
          <w:lang w:val="en-US"/>
        </w:rPr>
        <w:t>Nombre</w:t>
      </w:r>
      <w:proofErr w:type="spellEnd"/>
      <w:r w:rsidRPr="00FA2215">
        <w:rPr>
          <w:lang w:val="en-US"/>
        </w:rPr>
        <w:t>] = (SELECT [MOAV].[</w:t>
      </w:r>
      <w:proofErr w:type="spellStart"/>
      <w:r w:rsidRPr="00FA2215">
        <w:rPr>
          <w:lang w:val="en-US"/>
        </w:rPr>
        <w:t>ValueString</w:t>
      </w:r>
      <w:proofErr w:type="spellEnd"/>
      <w:r w:rsidRPr="00FA2215">
        <w:rPr>
          <w:lang w:val="en-US"/>
        </w:rPr>
        <w:t>]</w:t>
      </w:r>
    </w:p>
    <w:p w14:paraId="4CC7EB46" w14:textId="77777777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            FROM [more].[</w:t>
      </w:r>
      <w:proofErr w:type="spellStart"/>
      <w:r w:rsidRPr="00FA2215">
        <w:rPr>
          <w:lang w:val="en-US"/>
        </w:rPr>
        <w:t>MoreObjectAttributeValue</w:t>
      </w:r>
      <w:proofErr w:type="spellEnd"/>
      <w:r w:rsidRPr="00FA2215">
        <w:rPr>
          <w:lang w:val="en-US"/>
        </w:rPr>
        <w:t>] AS MOAV WITH (NOLOCK)</w:t>
      </w:r>
    </w:p>
    <w:p w14:paraId="2C99BCB7" w14:textId="77777777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            WHERE [MOAV].[</w:t>
      </w:r>
      <w:proofErr w:type="spellStart"/>
      <w:r w:rsidRPr="00FA2215">
        <w:rPr>
          <w:lang w:val="en-US"/>
        </w:rPr>
        <w:t>MoreObjectID</w:t>
      </w:r>
      <w:proofErr w:type="spellEnd"/>
      <w:r w:rsidRPr="00FA2215">
        <w:rPr>
          <w:lang w:val="en-US"/>
        </w:rPr>
        <w:t>] = [</w:t>
      </w:r>
      <w:proofErr w:type="spellStart"/>
      <w:r w:rsidRPr="00FA2215">
        <w:rPr>
          <w:lang w:val="en-US"/>
        </w:rPr>
        <w:t>Paso_MO</w:t>
      </w:r>
      <w:proofErr w:type="spellEnd"/>
      <w:r w:rsidRPr="00FA2215">
        <w:rPr>
          <w:lang w:val="en-US"/>
        </w:rPr>
        <w:t>].[</w:t>
      </w:r>
      <w:proofErr w:type="spellStart"/>
      <w:r w:rsidRPr="00FA2215">
        <w:rPr>
          <w:lang w:val="en-US"/>
        </w:rPr>
        <w:t>TargetMoreObjectId</w:t>
      </w:r>
      <w:proofErr w:type="spellEnd"/>
      <w:r w:rsidRPr="00FA2215">
        <w:rPr>
          <w:lang w:val="en-US"/>
        </w:rPr>
        <w:t>]</w:t>
      </w:r>
    </w:p>
    <w:p w14:paraId="20E97B9E" w14:textId="77777777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            AND [MOAV].[</w:t>
      </w:r>
      <w:proofErr w:type="spellStart"/>
      <w:r w:rsidRPr="00FA2215">
        <w:rPr>
          <w:lang w:val="en-US"/>
        </w:rPr>
        <w:t>MoreClassAttributeName</w:t>
      </w:r>
      <w:proofErr w:type="spellEnd"/>
      <w:r w:rsidRPr="00FA2215">
        <w:rPr>
          <w:lang w:val="en-US"/>
        </w:rPr>
        <w:t>] = '</w:t>
      </w:r>
      <w:proofErr w:type="spellStart"/>
      <w:r w:rsidRPr="00FA2215">
        <w:rPr>
          <w:lang w:val="en-US"/>
        </w:rPr>
        <w:t>Nombre</w:t>
      </w:r>
      <w:proofErr w:type="spellEnd"/>
      <w:r w:rsidRPr="00FA2215">
        <w:rPr>
          <w:lang w:val="en-US"/>
        </w:rPr>
        <w:t>')</w:t>
      </w:r>
    </w:p>
    <w:p w14:paraId="5E15A462" w14:textId="6209D408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</w:t>
      </w:r>
    </w:p>
    <w:p w14:paraId="7F5039C3" w14:textId="77777777" w:rsidR="00FA2215" w:rsidRPr="00FA2215" w:rsidRDefault="00FA2215" w:rsidP="00FA2215">
      <w:pPr>
        <w:rPr>
          <w:lang w:val="en-US"/>
        </w:rPr>
      </w:pPr>
      <w:r w:rsidRPr="00FA2215">
        <w:rPr>
          <w:lang w:val="en-US"/>
        </w:rPr>
        <w:t xml:space="preserve">                FROM [more].[</w:t>
      </w:r>
      <w:proofErr w:type="spellStart"/>
      <w:r w:rsidRPr="00FA2215">
        <w:rPr>
          <w:lang w:val="en-US"/>
        </w:rPr>
        <w:t>MoreRelationObject</w:t>
      </w:r>
      <w:proofErr w:type="spellEnd"/>
      <w:r w:rsidRPr="00FA2215">
        <w:rPr>
          <w:lang w:val="en-US"/>
        </w:rPr>
        <w:t xml:space="preserve">] AS </w:t>
      </w:r>
      <w:proofErr w:type="spellStart"/>
      <w:r w:rsidRPr="00FA2215">
        <w:rPr>
          <w:lang w:val="en-US"/>
        </w:rPr>
        <w:t>Paso_MO</w:t>
      </w:r>
      <w:proofErr w:type="spellEnd"/>
      <w:r w:rsidRPr="00FA2215">
        <w:rPr>
          <w:lang w:val="en-US"/>
        </w:rPr>
        <w:t xml:space="preserve"> WITH (NOLOCK)</w:t>
      </w:r>
    </w:p>
    <w:p w14:paraId="43C4D8D6" w14:textId="77777777" w:rsidR="00FA2215" w:rsidRPr="00FA2215" w:rsidRDefault="00FA2215" w:rsidP="00FA2215">
      <w:pPr>
        <w:rPr>
          <w:lang w:val="es-MX"/>
        </w:rPr>
      </w:pPr>
      <w:r w:rsidRPr="00FA2215">
        <w:rPr>
          <w:lang w:val="en-US"/>
        </w:rPr>
        <w:t xml:space="preserve">                </w:t>
      </w:r>
      <w:r w:rsidRPr="00FA2215">
        <w:rPr>
          <w:lang w:val="es-MX"/>
        </w:rPr>
        <w:t>WHERE [</w:t>
      </w:r>
      <w:proofErr w:type="spellStart"/>
      <w:r w:rsidRPr="00FA2215">
        <w:rPr>
          <w:lang w:val="es-MX"/>
        </w:rPr>
        <w:t>Paso_MO</w:t>
      </w:r>
      <w:proofErr w:type="spellEnd"/>
      <w:r w:rsidRPr="00FA2215">
        <w:rPr>
          <w:lang w:val="es-MX"/>
        </w:rPr>
        <w:t>].[</w:t>
      </w:r>
      <w:proofErr w:type="spellStart"/>
      <w:r w:rsidRPr="00FA2215">
        <w:rPr>
          <w:lang w:val="es-MX"/>
        </w:rPr>
        <w:t>MoreKey</w:t>
      </w:r>
      <w:proofErr w:type="spellEnd"/>
      <w:r w:rsidRPr="00FA2215">
        <w:rPr>
          <w:lang w:val="es-MX"/>
        </w:rPr>
        <w:t>] = '</w:t>
      </w:r>
      <w:proofErr w:type="spellStart"/>
      <w:r w:rsidRPr="00FA2215">
        <w:rPr>
          <w:lang w:val="es-MX"/>
        </w:rPr>
        <w:t>fase_con_paso</w:t>
      </w:r>
      <w:proofErr w:type="spellEnd"/>
      <w:r w:rsidRPr="00FA2215">
        <w:rPr>
          <w:lang w:val="es-MX"/>
        </w:rPr>
        <w:t xml:space="preserve">' </w:t>
      </w:r>
    </w:p>
    <w:p w14:paraId="3B7C8DEB" w14:textId="71BF7244" w:rsidR="00FA2215" w:rsidRPr="00FA2215" w:rsidRDefault="00FA2215" w:rsidP="00FA2215">
      <w:pPr>
        <w:rPr>
          <w:lang w:val="en-US"/>
        </w:rPr>
      </w:pPr>
      <w:r w:rsidRPr="00FA2215">
        <w:rPr>
          <w:lang w:val="es-MX"/>
        </w:rPr>
        <w:t xml:space="preserve">                </w:t>
      </w:r>
      <w:r w:rsidRPr="00FA2215">
        <w:rPr>
          <w:lang w:val="en-US"/>
        </w:rPr>
        <w:t>AND [</w:t>
      </w:r>
      <w:proofErr w:type="spellStart"/>
      <w:r w:rsidRPr="00FA2215">
        <w:rPr>
          <w:lang w:val="en-US"/>
        </w:rPr>
        <w:t>Paso_MO</w:t>
      </w:r>
      <w:proofErr w:type="spellEnd"/>
      <w:r w:rsidRPr="00FA2215">
        <w:rPr>
          <w:lang w:val="en-US"/>
        </w:rPr>
        <w:t>].</w:t>
      </w:r>
      <w:proofErr w:type="spellStart"/>
      <w:r w:rsidRPr="00FA2215">
        <w:rPr>
          <w:lang w:val="en-US"/>
        </w:rPr>
        <w:t>SourceMoreObjectId</w:t>
      </w:r>
      <w:proofErr w:type="spellEnd"/>
      <w:r w:rsidRPr="00FA2215">
        <w:rPr>
          <w:lang w:val="en-US"/>
        </w:rPr>
        <w:t xml:space="preserve"> =@Fase_MOID</w:t>
      </w:r>
    </w:p>
    <w:sectPr w:rsidR="00FA2215" w:rsidRPr="00FA2215" w:rsidSect="00287CB6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766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17CCA" w14:textId="77777777" w:rsidR="002929BC" w:rsidRDefault="002929BC" w:rsidP="00F4735F">
      <w:pPr>
        <w:spacing w:after="0" w:line="240" w:lineRule="auto"/>
      </w:pPr>
      <w:r>
        <w:separator/>
      </w:r>
    </w:p>
  </w:endnote>
  <w:endnote w:type="continuationSeparator" w:id="0">
    <w:p w14:paraId="66A98958" w14:textId="77777777" w:rsidR="002929BC" w:rsidRDefault="002929BC" w:rsidP="00F4735F">
      <w:pPr>
        <w:spacing w:after="0" w:line="240" w:lineRule="auto"/>
      </w:pPr>
      <w:r>
        <w:continuationSeparator/>
      </w:r>
    </w:p>
  </w:endnote>
  <w:endnote w:type="continuationNotice" w:id="1">
    <w:p w14:paraId="509CC5D0" w14:textId="77777777" w:rsidR="002929BC" w:rsidRDefault="002929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11951" w14:textId="3B6C1B1B" w:rsidR="005B2A22" w:rsidRPr="00F4735F" w:rsidRDefault="005B2A22" w:rsidP="000D3E1D">
    <w:pPr>
      <w:pStyle w:val="Piedepgina"/>
      <w:pBdr>
        <w:top w:val="single" w:sz="6" w:space="8" w:color="A365D1"/>
      </w:pBdr>
      <w:rPr>
        <w:sz w:val="18"/>
        <w:szCs w:val="18"/>
        <w:lang w:val="es-AR"/>
      </w:rPr>
    </w:pPr>
    <w:r w:rsidRPr="420B3724">
      <w:rPr>
        <w:sz w:val="18"/>
        <w:szCs w:val="18"/>
        <w:lang w:val="es-AR"/>
      </w:rPr>
      <w:t xml:space="preserve">Preparado por: </w:t>
    </w:r>
    <w:r w:rsidR="004235D1">
      <w:rPr>
        <w:sz w:val="18"/>
        <w:szCs w:val="18"/>
        <w:lang w:val="es-AR"/>
      </w:rPr>
      <w:t>LEXICA</w:t>
    </w:r>
    <w:r w:rsidRPr="420B3724">
      <w:rPr>
        <w:sz w:val="18"/>
        <w:szCs w:val="18"/>
        <w:lang w:val="es-AR"/>
      </w:rPr>
      <w:t xml:space="preserve"> SAS para </w:t>
    </w:r>
    <w:proofErr w:type="spellStart"/>
    <w:r w:rsidR="00634940">
      <w:rPr>
        <w:sz w:val="18"/>
        <w:szCs w:val="18"/>
        <w:lang w:val="es-AR"/>
      </w:rPr>
      <w:t>Partner</w:t>
    </w:r>
    <w:proofErr w:type="spellEnd"/>
    <w:r>
      <w:rPr>
        <w:sz w:val="18"/>
        <w:lang w:val="es-AR"/>
      </w:rPr>
      <w:tab/>
    </w:r>
    <w:r w:rsidR="00634940">
      <w:rPr>
        <w:sz w:val="18"/>
        <w:lang w:val="es-AR"/>
      </w:rPr>
      <w:t>s</w:t>
    </w:r>
    <w:r w:rsidRPr="420B3724">
      <w:rPr>
        <w:sz w:val="18"/>
        <w:szCs w:val="18"/>
        <w:lang w:val="es-AR"/>
      </w:rPr>
      <w:t xml:space="preserve">                                                                                                                 Página </w:t>
    </w:r>
    <w:r w:rsidRPr="420B3724">
      <w:rPr>
        <w:noProof/>
        <w:sz w:val="18"/>
        <w:szCs w:val="18"/>
        <w:lang w:val="es-AR"/>
      </w:rPr>
      <w:fldChar w:fldCharType="begin"/>
    </w:r>
    <w:r w:rsidRPr="00F4735F">
      <w:rPr>
        <w:sz w:val="18"/>
        <w:lang w:val="es-AR"/>
      </w:rPr>
      <w:instrText xml:space="preserve"> PAGE   \* MERGEFORMAT </w:instrText>
    </w:r>
    <w:r w:rsidRPr="420B3724">
      <w:rPr>
        <w:sz w:val="18"/>
        <w:lang w:val="es-AR"/>
      </w:rPr>
      <w:fldChar w:fldCharType="separate"/>
    </w:r>
    <w:r w:rsidR="0084332F" w:rsidRPr="0084332F">
      <w:rPr>
        <w:noProof/>
        <w:sz w:val="18"/>
        <w:szCs w:val="18"/>
        <w:lang w:val="es-AR"/>
      </w:rPr>
      <w:t>6</w:t>
    </w:r>
    <w:r w:rsidRPr="420B3724">
      <w:rPr>
        <w:noProof/>
        <w:sz w:val="18"/>
        <w:szCs w:val="18"/>
        <w:lang w:val="es-AR"/>
      </w:rPr>
      <w:fldChar w:fldCharType="end"/>
    </w:r>
    <w:r w:rsidRPr="420B3724">
      <w:rPr>
        <w:sz w:val="18"/>
        <w:szCs w:val="18"/>
        <w:lang w:val="es-AR"/>
      </w:rPr>
      <w:t xml:space="preserve"> de </w:t>
    </w:r>
    <w:r w:rsidRPr="420B3724">
      <w:rPr>
        <w:noProof/>
        <w:sz w:val="18"/>
        <w:szCs w:val="18"/>
        <w:lang w:val="es-AR"/>
      </w:rPr>
      <w:fldChar w:fldCharType="begin"/>
    </w:r>
    <w:r w:rsidRPr="00F4735F">
      <w:rPr>
        <w:sz w:val="18"/>
        <w:lang w:val="es-AR"/>
      </w:rPr>
      <w:instrText xml:space="preserve"> NUMPAGES   \* MERGEFORMAT </w:instrText>
    </w:r>
    <w:r w:rsidRPr="420B3724">
      <w:rPr>
        <w:sz w:val="18"/>
        <w:lang w:val="es-AR"/>
      </w:rPr>
      <w:fldChar w:fldCharType="separate"/>
    </w:r>
    <w:r w:rsidR="0084332F" w:rsidRPr="0084332F">
      <w:rPr>
        <w:noProof/>
        <w:sz w:val="18"/>
        <w:szCs w:val="18"/>
        <w:lang w:val="es-AR"/>
      </w:rPr>
      <w:t>11</w:t>
    </w:r>
    <w:r w:rsidRPr="420B3724">
      <w:rPr>
        <w:noProof/>
        <w:sz w:val="18"/>
        <w:szCs w:val="18"/>
        <w:lang w:val="es-AR"/>
      </w:rPr>
      <w:fldChar w:fldCharType="end"/>
    </w:r>
    <w:r w:rsidRPr="00F4735F">
      <w:rPr>
        <w:sz w:val="18"/>
        <w:lang w:val="es-A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82DD0" w14:textId="77777777" w:rsidR="005B2A22" w:rsidRDefault="005B2A22">
    <w:pPr>
      <w:pStyle w:val="Piedepgina"/>
    </w:pPr>
    <w:r w:rsidRPr="420B3724">
      <w:rPr>
        <w:sz w:val="18"/>
        <w:szCs w:val="18"/>
        <w:lang w:val="es-AR"/>
      </w:rPr>
      <w:t xml:space="preserve">Preparado por: FACTICA SAS para BEMEL </w:t>
    </w:r>
    <w:r>
      <w:rPr>
        <w:sz w:val="18"/>
        <w:lang w:val="es-AR"/>
      </w:rPr>
      <w:tab/>
    </w:r>
    <w:r w:rsidRPr="420B3724">
      <w:rPr>
        <w:sz w:val="18"/>
        <w:szCs w:val="18"/>
        <w:lang w:val="es-AR"/>
      </w:rPr>
      <w:t>S.A.</w:t>
    </w:r>
    <w:r>
      <w:rPr>
        <w:sz w:val="18"/>
        <w:lang w:val="es-AR"/>
      </w:rPr>
      <w:tab/>
    </w:r>
    <w:r w:rsidRPr="420B3724">
      <w:rPr>
        <w:sz w:val="18"/>
        <w:szCs w:val="18"/>
        <w:lang w:val="es-AR"/>
      </w:rPr>
      <w:t xml:space="preserve">Página </w:t>
    </w:r>
    <w:r w:rsidRPr="420B3724">
      <w:rPr>
        <w:noProof/>
        <w:sz w:val="18"/>
        <w:szCs w:val="18"/>
        <w:lang w:val="es-AR"/>
      </w:rPr>
      <w:fldChar w:fldCharType="begin"/>
    </w:r>
    <w:r w:rsidRPr="00F4735F">
      <w:rPr>
        <w:sz w:val="18"/>
        <w:lang w:val="es-AR"/>
      </w:rPr>
      <w:instrText xml:space="preserve"> PAGE   \* MERGEFORMAT </w:instrText>
    </w:r>
    <w:r w:rsidRPr="420B3724">
      <w:rPr>
        <w:sz w:val="18"/>
        <w:lang w:val="es-AR"/>
      </w:rPr>
      <w:fldChar w:fldCharType="separate"/>
    </w:r>
    <w:r w:rsidRPr="0063641C">
      <w:rPr>
        <w:noProof/>
        <w:sz w:val="18"/>
        <w:szCs w:val="18"/>
        <w:lang w:val="es-AR"/>
      </w:rPr>
      <w:t>1</w:t>
    </w:r>
    <w:r w:rsidRPr="420B3724">
      <w:rPr>
        <w:noProof/>
        <w:sz w:val="18"/>
        <w:szCs w:val="18"/>
        <w:lang w:val="es-AR"/>
      </w:rPr>
      <w:fldChar w:fldCharType="end"/>
    </w:r>
    <w:r w:rsidRPr="420B3724">
      <w:rPr>
        <w:sz w:val="18"/>
        <w:szCs w:val="18"/>
        <w:lang w:val="es-AR"/>
      </w:rPr>
      <w:t xml:space="preserve"> de </w:t>
    </w:r>
    <w:r w:rsidRPr="420B3724">
      <w:rPr>
        <w:noProof/>
        <w:sz w:val="18"/>
        <w:szCs w:val="18"/>
        <w:lang w:val="es-AR"/>
      </w:rPr>
      <w:fldChar w:fldCharType="begin"/>
    </w:r>
    <w:r w:rsidRPr="00F4735F">
      <w:rPr>
        <w:sz w:val="18"/>
        <w:lang w:val="es-AR"/>
      </w:rPr>
      <w:instrText xml:space="preserve"> NUMPAGES   \* MERGEFORMAT </w:instrText>
    </w:r>
    <w:r w:rsidRPr="420B3724">
      <w:rPr>
        <w:sz w:val="18"/>
        <w:lang w:val="es-AR"/>
      </w:rPr>
      <w:fldChar w:fldCharType="separate"/>
    </w:r>
    <w:r w:rsidRPr="0063641C">
      <w:rPr>
        <w:noProof/>
        <w:sz w:val="18"/>
        <w:szCs w:val="18"/>
        <w:lang w:val="es-AR"/>
      </w:rPr>
      <w:t>3</w:t>
    </w:r>
    <w:r w:rsidRPr="420B3724">
      <w:rPr>
        <w:noProof/>
        <w:sz w:val="18"/>
        <w:szCs w:val="18"/>
        <w:lang w:val="es-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05CAB" w14:textId="77777777" w:rsidR="002929BC" w:rsidRDefault="002929BC" w:rsidP="00F4735F">
      <w:pPr>
        <w:spacing w:after="0" w:line="240" w:lineRule="auto"/>
      </w:pPr>
      <w:r>
        <w:separator/>
      </w:r>
    </w:p>
  </w:footnote>
  <w:footnote w:type="continuationSeparator" w:id="0">
    <w:p w14:paraId="11F7191D" w14:textId="77777777" w:rsidR="002929BC" w:rsidRDefault="002929BC" w:rsidP="00F4735F">
      <w:pPr>
        <w:spacing w:after="0" w:line="240" w:lineRule="auto"/>
      </w:pPr>
      <w:r>
        <w:continuationSeparator/>
      </w:r>
    </w:p>
  </w:footnote>
  <w:footnote w:type="continuationNotice" w:id="1">
    <w:p w14:paraId="2B44164F" w14:textId="77777777" w:rsidR="002929BC" w:rsidRDefault="002929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A9867" w14:textId="77777777" w:rsidR="005B2A22" w:rsidRDefault="002410B7" w:rsidP="002410B7">
    <w:pPr>
      <w:pStyle w:val="Encabezado"/>
      <w:jc w:val="right"/>
      <w:rPr>
        <w:noProof/>
        <w:lang w:eastAsia="es-CO"/>
      </w:rPr>
    </w:pPr>
    <w:r>
      <w:rPr>
        <w:noProof/>
      </w:rPr>
      <w:drawing>
        <wp:inline distT="0" distB="0" distL="0" distR="0" wp14:anchorId="193E0013" wp14:editId="7A959990">
          <wp:extent cx="1737360" cy="330835"/>
          <wp:effectExtent l="0" t="0" r="0" b="0"/>
          <wp:docPr id="4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7360" cy="330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2A22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8312026" wp14:editId="6FAB2EF0">
              <wp:simplePos x="0" y="0"/>
              <wp:positionH relativeFrom="margin">
                <wp:align>right</wp:align>
              </wp:positionH>
              <wp:positionV relativeFrom="paragraph">
                <wp:posOffset>609503</wp:posOffset>
              </wp:positionV>
              <wp:extent cx="5573210" cy="5787"/>
              <wp:effectExtent l="0" t="0" r="27940" b="32385"/>
              <wp:wrapNone/>
              <wp:docPr id="17" name="Conector rect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3210" cy="5787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B4BBD4" id="Conector recto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7.65pt,48pt" to="826.5pt,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" strokecolor="#0f6fc6 [3204]" strokeweight=".5pt">
              <v:stroke endcap="round"/>
              <w10:wrap anchorx="margin"/>
            </v:line>
          </w:pict>
        </mc:Fallback>
      </mc:AlternateContent>
    </w:r>
    <w:r w:rsidR="000D3E1D" w:rsidRPr="000D3E1D">
      <w:rPr>
        <w:noProof/>
        <w:lang w:eastAsia="es-CO"/>
      </w:rP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8A542" w14:textId="77777777" w:rsidR="005B2A22" w:rsidRDefault="005B2A22" w:rsidP="000F5A3C">
    <w:pPr>
      <w:pStyle w:val="Encabezado"/>
      <w:rPr>
        <w:noProof/>
        <w:lang w:eastAsia="es-CO"/>
      </w:rPr>
    </w:pPr>
    <w:r w:rsidRPr="00247C80">
      <w:rPr>
        <w:noProof/>
        <w:lang w:eastAsia="es-CO"/>
      </w:rPr>
      <w:drawing>
        <wp:inline distT="0" distB="0" distL="0" distR="0" wp14:anchorId="1534A4ED" wp14:editId="1FA7D5C4">
          <wp:extent cx="638175" cy="541949"/>
          <wp:effectExtent l="0" t="0" r="0" b="0"/>
          <wp:docPr id="3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0115" cy="5520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s-CO"/>
      </w:rPr>
      <mc:AlternateContent>
        <mc:Choice Requires="wps">
          <w:drawing>
            <wp:anchor distT="45720" distB="45720" distL="114300" distR="114300" simplePos="0" relativeHeight="251658243" behindDoc="0" locked="0" layoutInCell="1" allowOverlap="1" wp14:anchorId="04C0867D" wp14:editId="68F42B6B">
              <wp:simplePos x="0" y="0"/>
              <wp:positionH relativeFrom="margin">
                <wp:posOffset>1453515</wp:posOffset>
              </wp:positionH>
              <wp:positionV relativeFrom="paragraph">
                <wp:posOffset>7620</wp:posOffset>
              </wp:positionV>
              <wp:extent cx="2705100" cy="514350"/>
              <wp:effectExtent l="0" t="0" r="0" b="0"/>
              <wp:wrapSquare wrapText="bothSides"/>
              <wp:docPr id="217" name="Cuadro de texto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5143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A084E5" w14:textId="77777777" w:rsidR="005B2A22" w:rsidRDefault="005B2A22" w:rsidP="000F5A3C">
                          <w:pPr>
                            <w:jc w:val="center"/>
                            <w:rPr>
                              <w:color w:val="D9D9D9" w:themeColor="background1" w:themeShade="D9"/>
                              <w:sz w:val="56"/>
                              <w:szCs w:val="56"/>
                            </w:rPr>
                          </w:pPr>
                          <w:r>
                            <w:rPr>
                              <w:color w:val="D9D9D9" w:themeColor="background1" w:themeShade="D9"/>
                              <w:sz w:val="56"/>
                              <w:szCs w:val="56"/>
                            </w:rPr>
                            <w:t>CONFIDENCIAL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4C0867D" id="_x0000_t202" coordsize="21600,21600" o:spt="202" path="m,l,21600r21600,l21600,xe">
              <v:stroke joinstyle="miter"/>
              <v:path gradientshapeok="t" o:connecttype="rect"/>
            </v:shapetype>
            <v:shape id="Cuadro de texto 217" o:spid="_x0000_s1026" type="#_x0000_t202" style="position:absolute;margin-left:114.45pt;margin-top:.6pt;width:213pt;height:40.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" filled="f" stroked="f">
              <v:textbox>
                <w:txbxContent>
                  <w:p w14:paraId="5DA084E5" w14:textId="77777777" w:rsidR="005B2A22" w:rsidRDefault="005B2A22" w:rsidP="000F5A3C">
                    <w:pPr>
                      <w:jc w:val="center"/>
                      <w:rPr>
                        <w:color w:val="D9D9D9" w:themeColor="background1" w:themeShade="D9"/>
                        <w:sz w:val="56"/>
                        <w:szCs w:val="56"/>
                      </w:rPr>
                    </w:pPr>
                    <w:r>
                      <w:rPr>
                        <w:color w:val="D9D9D9" w:themeColor="background1" w:themeShade="D9"/>
                        <w:sz w:val="56"/>
                        <w:szCs w:val="56"/>
                      </w:rPr>
                      <w:t>CONFIDENCIAL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es-CO"/>
      </w:rPr>
      <w:drawing>
        <wp:anchor distT="0" distB="0" distL="114300" distR="114300" simplePos="0" relativeHeight="251658241" behindDoc="0" locked="0" layoutInCell="1" allowOverlap="1" wp14:anchorId="7A32A90B" wp14:editId="048C10E6">
          <wp:simplePos x="0" y="0"/>
          <wp:positionH relativeFrom="column">
            <wp:posOffset>4375150</wp:posOffset>
          </wp:positionH>
          <wp:positionV relativeFrom="page">
            <wp:posOffset>501015</wp:posOffset>
          </wp:positionV>
          <wp:extent cx="1054735" cy="345440"/>
          <wp:effectExtent l="0" t="0" r="0" b="0"/>
          <wp:wrapNone/>
          <wp:docPr id="32" name="Imagen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9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4735" cy="345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0C70EB73" wp14:editId="63054E7A">
              <wp:simplePos x="0" y="0"/>
              <wp:positionH relativeFrom="column">
                <wp:posOffset>69215</wp:posOffset>
              </wp:positionH>
              <wp:positionV relativeFrom="paragraph">
                <wp:posOffset>610870</wp:posOffset>
              </wp:positionV>
              <wp:extent cx="5340350" cy="0"/>
              <wp:effectExtent l="0" t="0" r="0" b="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340350" cy="0"/>
                      </a:xfrm>
                      <a:prstGeom prst="line">
                        <a:avLst/>
                      </a:prstGeom>
                      <a:ln w="6350">
                        <a:solidFill>
                          <a:srgbClr val="04D8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FF36A" id="Conector recto 1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45pt,48.1pt" to="425.9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" strokecolor="#04d800" strokeweight=".5pt">
              <v:stroke endcap="round"/>
            </v:line>
          </w:pict>
        </mc:Fallback>
      </mc:AlternateContent>
    </w:r>
  </w:p>
  <w:p w14:paraId="2528D841" w14:textId="77777777" w:rsidR="005B2A22" w:rsidRDefault="005B2A22" w:rsidP="000F5A3C">
    <w:pPr>
      <w:pStyle w:val="Encabezado"/>
    </w:pPr>
  </w:p>
  <w:p w14:paraId="2AFCF215" w14:textId="77777777" w:rsidR="005B2A22" w:rsidRPr="000F5A3C" w:rsidRDefault="005B2A22" w:rsidP="000F5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70863"/>
    <w:multiLevelType w:val="multilevel"/>
    <w:tmpl w:val="F24E1B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821165E"/>
    <w:multiLevelType w:val="hybridMultilevel"/>
    <w:tmpl w:val="AD006786"/>
    <w:lvl w:ilvl="0" w:tplc="C988058C">
      <w:start w:val="3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031CF"/>
    <w:multiLevelType w:val="hybridMultilevel"/>
    <w:tmpl w:val="2C1EBF08"/>
    <w:lvl w:ilvl="0" w:tplc="C6CC394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3A74"/>
    <w:multiLevelType w:val="hybridMultilevel"/>
    <w:tmpl w:val="B5C838D6"/>
    <w:lvl w:ilvl="0" w:tplc="C6CC3946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D37FB5"/>
    <w:multiLevelType w:val="hybridMultilevel"/>
    <w:tmpl w:val="3286C7F2"/>
    <w:lvl w:ilvl="0" w:tplc="C6CC394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413A0B"/>
    <w:multiLevelType w:val="hybridMultilevel"/>
    <w:tmpl w:val="C4023044"/>
    <w:lvl w:ilvl="0" w:tplc="9372F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C7DCC"/>
    <w:multiLevelType w:val="hybridMultilevel"/>
    <w:tmpl w:val="6B4E2E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A18FF"/>
    <w:multiLevelType w:val="hybridMultilevel"/>
    <w:tmpl w:val="4BCC66BC"/>
    <w:lvl w:ilvl="0" w:tplc="C6CC394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4768B"/>
    <w:multiLevelType w:val="hybridMultilevel"/>
    <w:tmpl w:val="A386F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DF5549"/>
    <w:multiLevelType w:val="hybridMultilevel"/>
    <w:tmpl w:val="1374AA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B58C3"/>
    <w:multiLevelType w:val="hybridMultilevel"/>
    <w:tmpl w:val="2EB689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B767B9"/>
    <w:multiLevelType w:val="hybridMultilevel"/>
    <w:tmpl w:val="FF90D3DA"/>
    <w:lvl w:ilvl="0" w:tplc="C6CC394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F1422"/>
    <w:multiLevelType w:val="hybridMultilevel"/>
    <w:tmpl w:val="40B82856"/>
    <w:lvl w:ilvl="0" w:tplc="C6CC3946"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8740F"/>
    <w:multiLevelType w:val="hybridMultilevel"/>
    <w:tmpl w:val="C4023044"/>
    <w:lvl w:ilvl="0" w:tplc="9372FA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1"/>
  </w:num>
  <w:num w:numId="5">
    <w:abstractNumId w:val="12"/>
  </w:num>
  <w:num w:numId="6">
    <w:abstractNumId w:val="7"/>
  </w:num>
  <w:num w:numId="7">
    <w:abstractNumId w:val="4"/>
  </w:num>
  <w:num w:numId="8">
    <w:abstractNumId w:val="9"/>
  </w:num>
  <w:num w:numId="9">
    <w:abstractNumId w:val="10"/>
  </w:num>
  <w:num w:numId="10">
    <w:abstractNumId w:val="6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940"/>
    <w:rsid w:val="00003EBF"/>
    <w:rsid w:val="000046E9"/>
    <w:rsid w:val="000047AC"/>
    <w:rsid w:val="0000601F"/>
    <w:rsid w:val="000100D4"/>
    <w:rsid w:val="000111FA"/>
    <w:rsid w:val="0001335F"/>
    <w:rsid w:val="00013ADE"/>
    <w:rsid w:val="00014B5E"/>
    <w:rsid w:val="00015BE3"/>
    <w:rsid w:val="000167F1"/>
    <w:rsid w:val="0001765D"/>
    <w:rsid w:val="000177FC"/>
    <w:rsid w:val="00017A6F"/>
    <w:rsid w:val="00020979"/>
    <w:rsid w:val="00021C50"/>
    <w:rsid w:val="000254A9"/>
    <w:rsid w:val="000259C2"/>
    <w:rsid w:val="00025A87"/>
    <w:rsid w:val="0002697F"/>
    <w:rsid w:val="00027BD5"/>
    <w:rsid w:val="00030D9A"/>
    <w:rsid w:val="00031379"/>
    <w:rsid w:val="00032B12"/>
    <w:rsid w:val="00032FA8"/>
    <w:rsid w:val="000336A4"/>
    <w:rsid w:val="000348D6"/>
    <w:rsid w:val="000349A7"/>
    <w:rsid w:val="00036D70"/>
    <w:rsid w:val="000405A7"/>
    <w:rsid w:val="00044F06"/>
    <w:rsid w:val="0004597B"/>
    <w:rsid w:val="000468AC"/>
    <w:rsid w:val="00047271"/>
    <w:rsid w:val="00052578"/>
    <w:rsid w:val="00054808"/>
    <w:rsid w:val="00054B19"/>
    <w:rsid w:val="00054C8B"/>
    <w:rsid w:val="000559F2"/>
    <w:rsid w:val="0005606F"/>
    <w:rsid w:val="00056CCC"/>
    <w:rsid w:val="00057CB5"/>
    <w:rsid w:val="00057FC9"/>
    <w:rsid w:val="00060F3C"/>
    <w:rsid w:val="00062472"/>
    <w:rsid w:val="000624EB"/>
    <w:rsid w:val="00065879"/>
    <w:rsid w:val="000679AB"/>
    <w:rsid w:val="00067AA7"/>
    <w:rsid w:val="0007053B"/>
    <w:rsid w:val="00073C20"/>
    <w:rsid w:val="00074A29"/>
    <w:rsid w:val="00076511"/>
    <w:rsid w:val="000768DD"/>
    <w:rsid w:val="00076AF5"/>
    <w:rsid w:val="00080646"/>
    <w:rsid w:val="00080776"/>
    <w:rsid w:val="00085C27"/>
    <w:rsid w:val="00086649"/>
    <w:rsid w:val="00087F6E"/>
    <w:rsid w:val="00090AB4"/>
    <w:rsid w:val="00094627"/>
    <w:rsid w:val="00094941"/>
    <w:rsid w:val="0009547C"/>
    <w:rsid w:val="000A0AD5"/>
    <w:rsid w:val="000A389B"/>
    <w:rsid w:val="000A4455"/>
    <w:rsid w:val="000A5D59"/>
    <w:rsid w:val="000B1110"/>
    <w:rsid w:val="000B47DE"/>
    <w:rsid w:val="000B5295"/>
    <w:rsid w:val="000B6E10"/>
    <w:rsid w:val="000B7159"/>
    <w:rsid w:val="000C0B62"/>
    <w:rsid w:val="000C1036"/>
    <w:rsid w:val="000C6939"/>
    <w:rsid w:val="000C70BA"/>
    <w:rsid w:val="000D3E1D"/>
    <w:rsid w:val="000D4995"/>
    <w:rsid w:val="000D695C"/>
    <w:rsid w:val="000D7F2B"/>
    <w:rsid w:val="000E094B"/>
    <w:rsid w:val="000E0964"/>
    <w:rsid w:val="000E15D8"/>
    <w:rsid w:val="000E1F87"/>
    <w:rsid w:val="000E5D4C"/>
    <w:rsid w:val="000F03B9"/>
    <w:rsid w:val="000F2021"/>
    <w:rsid w:val="000F505A"/>
    <w:rsid w:val="000F5A3C"/>
    <w:rsid w:val="001022CD"/>
    <w:rsid w:val="00102403"/>
    <w:rsid w:val="00102B4B"/>
    <w:rsid w:val="00102DB2"/>
    <w:rsid w:val="00107DA9"/>
    <w:rsid w:val="001104B6"/>
    <w:rsid w:val="00111A3A"/>
    <w:rsid w:val="0011399C"/>
    <w:rsid w:val="00115803"/>
    <w:rsid w:val="001205BB"/>
    <w:rsid w:val="00121225"/>
    <w:rsid w:val="001217B6"/>
    <w:rsid w:val="001234B8"/>
    <w:rsid w:val="00123CBE"/>
    <w:rsid w:val="00125A55"/>
    <w:rsid w:val="00131B83"/>
    <w:rsid w:val="00132EAC"/>
    <w:rsid w:val="00134462"/>
    <w:rsid w:val="0014013D"/>
    <w:rsid w:val="00140958"/>
    <w:rsid w:val="001413FC"/>
    <w:rsid w:val="00141C8D"/>
    <w:rsid w:val="00143D73"/>
    <w:rsid w:val="00144763"/>
    <w:rsid w:val="001466DA"/>
    <w:rsid w:val="00151639"/>
    <w:rsid w:val="0015690D"/>
    <w:rsid w:val="00160D43"/>
    <w:rsid w:val="00163BA1"/>
    <w:rsid w:val="00164325"/>
    <w:rsid w:val="00164380"/>
    <w:rsid w:val="0017003A"/>
    <w:rsid w:val="00171A80"/>
    <w:rsid w:val="001723CA"/>
    <w:rsid w:val="001732F7"/>
    <w:rsid w:val="00173F69"/>
    <w:rsid w:val="001752BA"/>
    <w:rsid w:val="00175D92"/>
    <w:rsid w:val="00176BFE"/>
    <w:rsid w:val="00177693"/>
    <w:rsid w:val="00181BED"/>
    <w:rsid w:val="00182751"/>
    <w:rsid w:val="00190C52"/>
    <w:rsid w:val="00191D48"/>
    <w:rsid w:val="00192899"/>
    <w:rsid w:val="00193539"/>
    <w:rsid w:val="0019373E"/>
    <w:rsid w:val="00193D49"/>
    <w:rsid w:val="00194E30"/>
    <w:rsid w:val="00195BD4"/>
    <w:rsid w:val="00196164"/>
    <w:rsid w:val="00196CBF"/>
    <w:rsid w:val="001979BE"/>
    <w:rsid w:val="00197F80"/>
    <w:rsid w:val="001A04C6"/>
    <w:rsid w:val="001A5ACD"/>
    <w:rsid w:val="001A765B"/>
    <w:rsid w:val="001A7812"/>
    <w:rsid w:val="001B2E1B"/>
    <w:rsid w:val="001B6075"/>
    <w:rsid w:val="001B61F9"/>
    <w:rsid w:val="001B693D"/>
    <w:rsid w:val="001C1C8F"/>
    <w:rsid w:val="001C23BC"/>
    <w:rsid w:val="001C34E6"/>
    <w:rsid w:val="001D0825"/>
    <w:rsid w:val="001D24CF"/>
    <w:rsid w:val="001D5F6C"/>
    <w:rsid w:val="001E0DE3"/>
    <w:rsid w:val="001E1114"/>
    <w:rsid w:val="001E62E7"/>
    <w:rsid w:val="001F2F20"/>
    <w:rsid w:val="001F41F8"/>
    <w:rsid w:val="00201E9C"/>
    <w:rsid w:val="002022A2"/>
    <w:rsid w:val="00203111"/>
    <w:rsid w:val="00210A8A"/>
    <w:rsid w:val="00211605"/>
    <w:rsid w:val="00214A29"/>
    <w:rsid w:val="002170C2"/>
    <w:rsid w:val="0021776D"/>
    <w:rsid w:val="00220270"/>
    <w:rsid w:val="002245A2"/>
    <w:rsid w:val="00224A86"/>
    <w:rsid w:val="00225317"/>
    <w:rsid w:val="0022558C"/>
    <w:rsid w:val="00225ED7"/>
    <w:rsid w:val="00225F1D"/>
    <w:rsid w:val="00230946"/>
    <w:rsid w:val="00235C7D"/>
    <w:rsid w:val="00236CAE"/>
    <w:rsid w:val="002410B7"/>
    <w:rsid w:val="0024333D"/>
    <w:rsid w:val="002463F0"/>
    <w:rsid w:val="002474F9"/>
    <w:rsid w:val="002515E2"/>
    <w:rsid w:val="00252AEE"/>
    <w:rsid w:val="0025323C"/>
    <w:rsid w:val="0025499B"/>
    <w:rsid w:val="0025734A"/>
    <w:rsid w:val="0026103F"/>
    <w:rsid w:val="0026380D"/>
    <w:rsid w:val="00264CB6"/>
    <w:rsid w:val="00266333"/>
    <w:rsid w:val="0027079E"/>
    <w:rsid w:val="00276F27"/>
    <w:rsid w:val="00277769"/>
    <w:rsid w:val="00282F0F"/>
    <w:rsid w:val="0028454E"/>
    <w:rsid w:val="00287CB6"/>
    <w:rsid w:val="00290585"/>
    <w:rsid w:val="002929BC"/>
    <w:rsid w:val="002935AF"/>
    <w:rsid w:val="002A09B9"/>
    <w:rsid w:val="002A37BC"/>
    <w:rsid w:val="002A3D55"/>
    <w:rsid w:val="002A61A1"/>
    <w:rsid w:val="002A7CA9"/>
    <w:rsid w:val="002B24D3"/>
    <w:rsid w:val="002B5EB2"/>
    <w:rsid w:val="002C4979"/>
    <w:rsid w:val="002C564D"/>
    <w:rsid w:val="002C6329"/>
    <w:rsid w:val="002D0810"/>
    <w:rsid w:val="002D15DE"/>
    <w:rsid w:val="002D2F07"/>
    <w:rsid w:val="002D3DFC"/>
    <w:rsid w:val="002D4C52"/>
    <w:rsid w:val="002D4EBC"/>
    <w:rsid w:val="002D74D4"/>
    <w:rsid w:val="002E0784"/>
    <w:rsid w:val="002E2C5B"/>
    <w:rsid w:val="002E4038"/>
    <w:rsid w:val="002E4880"/>
    <w:rsid w:val="002E5546"/>
    <w:rsid w:val="002E6DBA"/>
    <w:rsid w:val="002F11FB"/>
    <w:rsid w:val="002F1436"/>
    <w:rsid w:val="002F1767"/>
    <w:rsid w:val="002F42BD"/>
    <w:rsid w:val="002F4562"/>
    <w:rsid w:val="002F4FDD"/>
    <w:rsid w:val="002F6A2C"/>
    <w:rsid w:val="003039A1"/>
    <w:rsid w:val="003056DB"/>
    <w:rsid w:val="003057B3"/>
    <w:rsid w:val="00311060"/>
    <w:rsid w:val="003110AF"/>
    <w:rsid w:val="00311CFE"/>
    <w:rsid w:val="00322D7D"/>
    <w:rsid w:val="00322FBC"/>
    <w:rsid w:val="0032551B"/>
    <w:rsid w:val="003265F0"/>
    <w:rsid w:val="00326768"/>
    <w:rsid w:val="00330CDA"/>
    <w:rsid w:val="00331CB6"/>
    <w:rsid w:val="00334C09"/>
    <w:rsid w:val="003405FA"/>
    <w:rsid w:val="00340A41"/>
    <w:rsid w:val="00340E7D"/>
    <w:rsid w:val="003421CC"/>
    <w:rsid w:val="003438A9"/>
    <w:rsid w:val="003456EA"/>
    <w:rsid w:val="0034627C"/>
    <w:rsid w:val="003471A5"/>
    <w:rsid w:val="003507B7"/>
    <w:rsid w:val="00350ED2"/>
    <w:rsid w:val="003549CE"/>
    <w:rsid w:val="00355219"/>
    <w:rsid w:val="00355C77"/>
    <w:rsid w:val="003566A0"/>
    <w:rsid w:val="00356A17"/>
    <w:rsid w:val="00356B49"/>
    <w:rsid w:val="003607AB"/>
    <w:rsid w:val="0036299D"/>
    <w:rsid w:val="00363F61"/>
    <w:rsid w:val="003679B2"/>
    <w:rsid w:val="00371805"/>
    <w:rsid w:val="00371B6A"/>
    <w:rsid w:val="00372362"/>
    <w:rsid w:val="0037339D"/>
    <w:rsid w:val="00376975"/>
    <w:rsid w:val="0038238B"/>
    <w:rsid w:val="00386F85"/>
    <w:rsid w:val="0038768F"/>
    <w:rsid w:val="00387C92"/>
    <w:rsid w:val="00393EF4"/>
    <w:rsid w:val="0039616D"/>
    <w:rsid w:val="0039638F"/>
    <w:rsid w:val="003A0E0A"/>
    <w:rsid w:val="003A4AE6"/>
    <w:rsid w:val="003A4F67"/>
    <w:rsid w:val="003A709B"/>
    <w:rsid w:val="003B081D"/>
    <w:rsid w:val="003B0CE1"/>
    <w:rsid w:val="003B1622"/>
    <w:rsid w:val="003B353A"/>
    <w:rsid w:val="003C00D6"/>
    <w:rsid w:val="003C0BCA"/>
    <w:rsid w:val="003C13AC"/>
    <w:rsid w:val="003C367F"/>
    <w:rsid w:val="003C4531"/>
    <w:rsid w:val="003D06C9"/>
    <w:rsid w:val="003D395C"/>
    <w:rsid w:val="003D3CB1"/>
    <w:rsid w:val="003D6D04"/>
    <w:rsid w:val="003D7A05"/>
    <w:rsid w:val="003E687F"/>
    <w:rsid w:val="003F0E6B"/>
    <w:rsid w:val="003F30C5"/>
    <w:rsid w:val="003F61C3"/>
    <w:rsid w:val="003F79E3"/>
    <w:rsid w:val="003F7C4A"/>
    <w:rsid w:val="004028D4"/>
    <w:rsid w:val="00402BC1"/>
    <w:rsid w:val="00404C2A"/>
    <w:rsid w:val="004056B9"/>
    <w:rsid w:val="00407052"/>
    <w:rsid w:val="00407D69"/>
    <w:rsid w:val="00410789"/>
    <w:rsid w:val="00410A09"/>
    <w:rsid w:val="004115D8"/>
    <w:rsid w:val="004123E9"/>
    <w:rsid w:val="00412C72"/>
    <w:rsid w:val="00422C29"/>
    <w:rsid w:val="004235D1"/>
    <w:rsid w:val="00426C7E"/>
    <w:rsid w:val="00426FA7"/>
    <w:rsid w:val="004270C6"/>
    <w:rsid w:val="00427812"/>
    <w:rsid w:val="004305F3"/>
    <w:rsid w:val="0043328C"/>
    <w:rsid w:val="00434481"/>
    <w:rsid w:val="00434DB2"/>
    <w:rsid w:val="00435EAB"/>
    <w:rsid w:val="004375E7"/>
    <w:rsid w:val="00442D04"/>
    <w:rsid w:val="0044432A"/>
    <w:rsid w:val="00445A3D"/>
    <w:rsid w:val="00447AE1"/>
    <w:rsid w:val="00453BB1"/>
    <w:rsid w:val="00454251"/>
    <w:rsid w:val="00454BB5"/>
    <w:rsid w:val="0045722E"/>
    <w:rsid w:val="004605E5"/>
    <w:rsid w:val="00462329"/>
    <w:rsid w:val="00463F9E"/>
    <w:rsid w:val="004650D6"/>
    <w:rsid w:val="004657D8"/>
    <w:rsid w:val="0046705A"/>
    <w:rsid w:val="00480E2D"/>
    <w:rsid w:val="00484975"/>
    <w:rsid w:val="004860BB"/>
    <w:rsid w:val="00486BD9"/>
    <w:rsid w:val="0048708B"/>
    <w:rsid w:val="00487E70"/>
    <w:rsid w:val="004916AA"/>
    <w:rsid w:val="00491F1B"/>
    <w:rsid w:val="00493889"/>
    <w:rsid w:val="004951C8"/>
    <w:rsid w:val="00497433"/>
    <w:rsid w:val="004A205D"/>
    <w:rsid w:val="004A2116"/>
    <w:rsid w:val="004A2E52"/>
    <w:rsid w:val="004A3041"/>
    <w:rsid w:val="004A585D"/>
    <w:rsid w:val="004A62C1"/>
    <w:rsid w:val="004A7C52"/>
    <w:rsid w:val="004A7DB7"/>
    <w:rsid w:val="004B0011"/>
    <w:rsid w:val="004B3123"/>
    <w:rsid w:val="004B431A"/>
    <w:rsid w:val="004B434A"/>
    <w:rsid w:val="004B5E73"/>
    <w:rsid w:val="004C196C"/>
    <w:rsid w:val="004C361E"/>
    <w:rsid w:val="004C3D81"/>
    <w:rsid w:val="004C594A"/>
    <w:rsid w:val="004C595C"/>
    <w:rsid w:val="004D0DDC"/>
    <w:rsid w:val="004D59E5"/>
    <w:rsid w:val="004D5DAE"/>
    <w:rsid w:val="004D5F16"/>
    <w:rsid w:val="004D6191"/>
    <w:rsid w:val="004D659C"/>
    <w:rsid w:val="004E24E0"/>
    <w:rsid w:val="004E3462"/>
    <w:rsid w:val="004E705B"/>
    <w:rsid w:val="004F00E6"/>
    <w:rsid w:val="004F55D4"/>
    <w:rsid w:val="004F6E1E"/>
    <w:rsid w:val="004F7F5C"/>
    <w:rsid w:val="00500E80"/>
    <w:rsid w:val="0050345F"/>
    <w:rsid w:val="00504373"/>
    <w:rsid w:val="00506F52"/>
    <w:rsid w:val="0051116F"/>
    <w:rsid w:val="00511256"/>
    <w:rsid w:val="005121A8"/>
    <w:rsid w:val="00513546"/>
    <w:rsid w:val="00514BEA"/>
    <w:rsid w:val="0051549F"/>
    <w:rsid w:val="00515A50"/>
    <w:rsid w:val="00517F25"/>
    <w:rsid w:val="00520CCF"/>
    <w:rsid w:val="00521A7D"/>
    <w:rsid w:val="00521F44"/>
    <w:rsid w:val="00522921"/>
    <w:rsid w:val="005248E1"/>
    <w:rsid w:val="00524D7E"/>
    <w:rsid w:val="005261FA"/>
    <w:rsid w:val="0052637E"/>
    <w:rsid w:val="0052656A"/>
    <w:rsid w:val="00530CCB"/>
    <w:rsid w:val="00532293"/>
    <w:rsid w:val="00532B80"/>
    <w:rsid w:val="005342DD"/>
    <w:rsid w:val="0053680E"/>
    <w:rsid w:val="00536EC2"/>
    <w:rsid w:val="00545052"/>
    <w:rsid w:val="005468C9"/>
    <w:rsid w:val="0054734D"/>
    <w:rsid w:val="00547729"/>
    <w:rsid w:val="0055242A"/>
    <w:rsid w:val="005543D7"/>
    <w:rsid w:val="00556F29"/>
    <w:rsid w:val="00557469"/>
    <w:rsid w:val="005600AE"/>
    <w:rsid w:val="00562385"/>
    <w:rsid w:val="005625E5"/>
    <w:rsid w:val="00564EF7"/>
    <w:rsid w:val="005700C8"/>
    <w:rsid w:val="00575571"/>
    <w:rsid w:val="00576732"/>
    <w:rsid w:val="00576FBA"/>
    <w:rsid w:val="00577760"/>
    <w:rsid w:val="005861A4"/>
    <w:rsid w:val="00592E67"/>
    <w:rsid w:val="00596458"/>
    <w:rsid w:val="005A529A"/>
    <w:rsid w:val="005A5C26"/>
    <w:rsid w:val="005A61BE"/>
    <w:rsid w:val="005A7DB5"/>
    <w:rsid w:val="005B1BF2"/>
    <w:rsid w:val="005B2A22"/>
    <w:rsid w:val="005B4F8D"/>
    <w:rsid w:val="005C1148"/>
    <w:rsid w:val="005C1377"/>
    <w:rsid w:val="005C2D14"/>
    <w:rsid w:val="005C3E48"/>
    <w:rsid w:val="005C7391"/>
    <w:rsid w:val="005D188C"/>
    <w:rsid w:val="005D1D31"/>
    <w:rsid w:val="005D406F"/>
    <w:rsid w:val="005D4A65"/>
    <w:rsid w:val="005D5DEB"/>
    <w:rsid w:val="005D76FF"/>
    <w:rsid w:val="005E25ED"/>
    <w:rsid w:val="005E2B5E"/>
    <w:rsid w:val="005E36E0"/>
    <w:rsid w:val="005F08A6"/>
    <w:rsid w:val="005F1C66"/>
    <w:rsid w:val="005F2CCD"/>
    <w:rsid w:val="005F40C8"/>
    <w:rsid w:val="005F487A"/>
    <w:rsid w:val="005F4AD8"/>
    <w:rsid w:val="00603B52"/>
    <w:rsid w:val="00605EF0"/>
    <w:rsid w:val="006075FB"/>
    <w:rsid w:val="006077D3"/>
    <w:rsid w:val="00612965"/>
    <w:rsid w:val="00614938"/>
    <w:rsid w:val="00617389"/>
    <w:rsid w:val="00620261"/>
    <w:rsid w:val="006207C7"/>
    <w:rsid w:val="0062181E"/>
    <w:rsid w:val="006260A6"/>
    <w:rsid w:val="00630EAB"/>
    <w:rsid w:val="0063158F"/>
    <w:rsid w:val="006343F4"/>
    <w:rsid w:val="00634940"/>
    <w:rsid w:val="00635B83"/>
    <w:rsid w:val="0063641C"/>
    <w:rsid w:val="00640D4B"/>
    <w:rsid w:val="0064278A"/>
    <w:rsid w:val="00644FFD"/>
    <w:rsid w:val="00645B92"/>
    <w:rsid w:val="0064654D"/>
    <w:rsid w:val="00656CA3"/>
    <w:rsid w:val="00657FB9"/>
    <w:rsid w:val="0066307F"/>
    <w:rsid w:val="00671028"/>
    <w:rsid w:val="0067147B"/>
    <w:rsid w:val="00673A26"/>
    <w:rsid w:val="00673BCB"/>
    <w:rsid w:val="00676DEB"/>
    <w:rsid w:val="00684B1C"/>
    <w:rsid w:val="00685109"/>
    <w:rsid w:val="00686E43"/>
    <w:rsid w:val="00687B80"/>
    <w:rsid w:val="00687EE9"/>
    <w:rsid w:val="00691911"/>
    <w:rsid w:val="006931FB"/>
    <w:rsid w:val="0069561B"/>
    <w:rsid w:val="006A44C5"/>
    <w:rsid w:val="006A50A3"/>
    <w:rsid w:val="006A5653"/>
    <w:rsid w:val="006A7C63"/>
    <w:rsid w:val="006B0198"/>
    <w:rsid w:val="006B190E"/>
    <w:rsid w:val="006B256E"/>
    <w:rsid w:val="006B4BCB"/>
    <w:rsid w:val="006B6B9C"/>
    <w:rsid w:val="006C0113"/>
    <w:rsid w:val="006C16D1"/>
    <w:rsid w:val="006C352E"/>
    <w:rsid w:val="006C4D46"/>
    <w:rsid w:val="006C4F5D"/>
    <w:rsid w:val="006C61D1"/>
    <w:rsid w:val="006D541F"/>
    <w:rsid w:val="006E032B"/>
    <w:rsid w:val="006E31A8"/>
    <w:rsid w:val="006E381F"/>
    <w:rsid w:val="006E46DC"/>
    <w:rsid w:val="006F093F"/>
    <w:rsid w:val="006F12D7"/>
    <w:rsid w:val="006F1D0E"/>
    <w:rsid w:val="006F28AF"/>
    <w:rsid w:val="006F3F09"/>
    <w:rsid w:val="006F3F52"/>
    <w:rsid w:val="006F424B"/>
    <w:rsid w:val="006F4337"/>
    <w:rsid w:val="006F7C89"/>
    <w:rsid w:val="00701BFB"/>
    <w:rsid w:val="00702383"/>
    <w:rsid w:val="0070257F"/>
    <w:rsid w:val="00704AE9"/>
    <w:rsid w:val="00705440"/>
    <w:rsid w:val="00706377"/>
    <w:rsid w:val="00711F42"/>
    <w:rsid w:val="00715163"/>
    <w:rsid w:val="00717C10"/>
    <w:rsid w:val="007240C2"/>
    <w:rsid w:val="00724C90"/>
    <w:rsid w:val="00725E0F"/>
    <w:rsid w:val="00732FFA"/>
    <w:rsid w:val="007358FC"/>
    <w:rsid w:val="00737ED0"/>
    <w:rsid w:val="00740C88"/>
    <w:rsid w:val="00743B07"/>
    <w:rsid w:val="00746D97"/>
    <w:rsid w:val="00746EC9"/>
    <w:rsid w:val="00751523"/>
    <w:rsid w:val="007522BB"/>
    <w:rsid w:val="00752801"/>
    <w:rsid w:val="00752AD7"/>
    <w:rsid w:val="007540E3"/>
    <w:rsid w:val="00762398"/>
    <w:rsid w:val="0076338D"/>
    <w:rsid w:val="00763698"/>
    <w:rsid w:val="007650CF"/>
    <w:rsid w:val="0077132F"/>
    <w:rsid w:val="007723BE"/>
    <w:rsid w:val="007737C9"/>
    <w:rsid w:val="007743AC"/>
    <w:rsid w:val="0077590D"/>
    <w:rsid w:val="007761DA"/>
    <w:rsid w:val="0078598C"/>
    <w:rsid w:val="00786AE0"/>
    <w:rsid w:val="00786CFF"/>
    <w:rsid w:val="00792BE7"/>
    <w:rsid w:val="007936C7"/>
    <w:rsid w:val="00794B41"/>
    <w:rsid w:val="00796ED1"/>
    <w:rsid w:val="007A15A1"/>
    <w:rsid w:val="007A3422"/>
    <w:rsid w:val="007A6AD2"/>
    <w:rsid w:val="007A7E6D"/>
    <w:rsid w:val="007B03CA"/>
    <w:rsid w:val="007B0412"/>
    <w:rsid w:val="007B0B2A"/>
    <w:rsid w:val="007B0B47"/>
    <w:rsid w:val="007B1771"/>
    <w:rsid w:val="007B32B6"/>
    <w:rsid w:val="007B4D55"/>
    <w:rsid w:val="007B5111"/>
    <w:rsid w:val="007B5157"/>
    <w:rsid w:val="007B5E06"/>
    <w:rsid w:val="007B6680"/>
    <w:rsid w:val="007C5511"/>
    <w:rsid w:val="007C6C79"/>
    <w:rsid w:val="007D1CDE"/>
    <w:rsid w:val="007D3047"/>
    <w:rsid w:val="007D4904"/>
    <w:rsid w:val="007D4E14"/>
    <w:rsid w:val="007D76E8"/>
    <w:rsid w:val="007E12DE"/>
    <w:rsid w:val="007E2248"/>
    <w:rsid w:val="007E23E2"/>
    <w:rsid w:val="007E3F40"/>
    <w:rsid w:val="007E4AD1"/>
    <w:rsid w:val="007E4B07"/>
    <w:rsid w:val="007E4FAD"/>
    <w:rsid w:val="007F0C8A"/>
    <w:rsid w:val="007F12F7"/>
    <w:rsid w:val="007F2EFB"/>
    <w:rsid w:val="007F616E"/>
    <w:rsid w:val="00800888"/>
    <w:rsid w:val="008021DA"/>
    <w:rsid w:val="0080373E"/>
    <w:rsid w:val="00804432"/>
    <w:rsid w:val="008057B4"/>
    <w:rsid w:val="00812B6A"/>
    <w:rsid w:val="00814522"/>
    <w:rsid w:val="008147E1"/>
    <w:rsid w:val="00814D67"/>
    <w:rsid w:val="008158A5"/>
    <w:rsid w:val="00815A36"/>
    <w:rsid w:val="00821247"/>
    <w:rsid w:val="00821CD2"/>
    <w:rsid w:val="008221FA"/>
    <w:rsid w:val="00823F41"/>
    <w:rsid w:val="008330DF"/>
    <w:rsid w:val="00833524"/>
    <w:rsid w:val="00836B9D"/>
    <w:rsid w:val="0083790F"/>
    <w:rsid w:val="00837EAC"/>
    <w:rsid w:val="008427C1"/>
    <w:rsid w:val="0084332F"/>
    <w:rsid w:val="00843A10"/>
    <w:rsid w:val="008453E4"/>
    <w:rsid w:val="00846C0B"/>
    <w:rsid w:val="008528A8"/>
    <w:rsid w:val="008537F6"/>
    <w:rsid w:val="00856E3A"/>
    <w:rsid w:val="00863953"/>
    <w:rsid w:val="00863F21"/>
    <w:rsid w:val="0086636A"/>
    <w:rsid w:val="00870EF7"/>
    <w:rsid w:val="008739BD"/>
    <w:rsid w:val="00874156"/>
    <w:rsid w:val="00875E56"/>
    <w:rsid w:val="0087729C"/>
    <w:rsid w:val="00877815"/>
    <w:rsid w:val="00880723"/>
    <w:rsid w:val="0088270B"/>
    <w:rsid w:val="008879BC"/>
    <w:rsid w:val="00890178"/>
    <w:rsid w:val="008968ED"/>
    <w:rsid w:val="00896975"/>
    <w:rsid w:val="00897D65"/>
    <w:rsid w:val="008A1881"/>
    <w:rsid w:val="008A3375"/>
    <w:rsid w:val="008A3F2C"/>
    <w:rsid w:val="008A4125"/>
    <w:rsid w:val="008A5F0B"/>
    <w:rsid w:val="008A671E"/>
    <w:rsid w:val="008A7F1A"/>
    <w:rsid w:val="008B4B6F"/>
    <w:rsid w:val="008C0B52"/>
    <w:rsid w:val="008C2583"/>
    <w:rsid w:val="008C529A"/>
    <w:rsid w:val="008C608C"/>
    <w:rsid w:val="008C7A8F"/>
    <w:rsid w:val="008D068A"/>
    <w:rsid w:val="008D2AE3"/>
    <w:rsid w:val="008D3A23"/>
    <w:rsid w:val="008D49AA"/>
    <w:rsid w:val="008D5E71"/>
    <w:rsid w:val="008E0549"/>
    <w:rsid w:val="008E140B"/>
    <w:rsid w:val="008E3FE8"/>
    <w:rsid w:val="008E4D98"/>
    <w:rsid w:val="008F129C"/>
    <w:rsid w:val="008F1A23"/>
    <w:rsid w:val="008F3B21"/>
    <w:rsid w:val="008F7B43"/>
    <w:rsid w:val="00900F44"/>
    <w:rsid w:val="00901BC6"/>
    <w:rsid w:val="00902123"/>
    <w:rsid w:val="00902D50"/>
    <w:rsid w:val="00902FF7"/>
    <w:rsid w:val="009031AD"/>
    <w:rsid w:val="00904070"/>
    <w:rsid w:val="0090687E"/>
    <w:rsid w:val="009119B7"/>
    <w:rsid w:val="009119F0"/>
    <w:rsid w:val="0091604C"/>
    <w:rsid w:val="009160A9"/>
    <w:rsid w:val="009219DD"/>
    <w:rsid w:val="009221A0"/>
    <w:rsid w:val="00922826"/>
    <w:rsid w:val="00924F9D"/>
    <w:rsid w:val="009254F9"/>
    <w:rsid w:val="009301B3"/>
    <w:rsid w:val="009318C7"/>
    <w:rsid w:val="00931DB1"/>
    <w:rsid w:val="009327C3"/>
    <w:rsid w:val="009339E7"/>
    <w:rsid w:val="009343BB"/>
    <w:rsid w:val="00934E19"/>
    <w:rsid w:val="00941D63"/>
    <w:rsid w:val="00943690"/>
    <w:rsid w:val="009444CF"/>
    <w:rsid w:val="00946962"/>
    <w:rsid w:val="009479B3"/>
    <w:rsid w:val="009514F8"/>
    <w:rsid w:val="00951947"/>
    <w:rsid w:val="00955F9F"/>
    <w:rsid w:val="00956563"/>
    <w:rsid w:val="0095727C"/>
    <w:rsid w:val="00957607"/>
    <w:rsid w:val="00961C36"/>
    <w:rsid w:val="00962BF0"/>
    <w:rsid w:val="00963ED8"/>
    <w:rsid w:val="00964888"/>
    <w:rsid w:val="009666B4"/>
    <w:rsid w:val="0097015B"/>
    <w:rsid w:val="00971797"/>
    <w:rsid w:val="009731BC"/>
    <w:rsid w:val="00973ED3"/>
    <w:rsid w:val="00974090"/>
    <w:rsid w:val="0097476C"/>
    <w:rsid w:val="00976F4A"/>
    <w:rsid w:val="00983034"/>
    <w:rsid w:val="009834C9"/>
    <w:rsid w:val="009852E1"/>
    <w:rsid w:val="00987A31"/>
    <w:rsid w:val="009A0143"/>
    <w:rsid w:val="009A02EB"/>
    <w:rsid w:val="009A7CB2"/>
    <w:rsid w:val="009B1AD1"/>
    <w:rsid w:val="009B2902"/>
    <w:rsid w:val="009B44E0"/>
    <w:rsid w:val="009B5E3D"/>
    <w:rsid w:val="009B702D"/>
    <w:rsid w:val="009C0C80"/>
    <w:rsid w:val="009D01D4"/>
    <w:rsid w:val="009D1756"/>
    <w:rsid w:val="009D3350"/>
    <w:rsid w:val="009D3935"/>
    <w:rsid w:val="009D5298"/>
    <w:rsid w:val="009D53B0"/>
    <w:rsid w:val="009D6154"/>
    <w:rsid w:val="009E09B1"/>
    <w:rsid w:val="009E35C0"/>
    <w:rsid w:val="009E4289"/>
    <w:rsid w:val="009E5AAE"/>
    <w:rsid w:val="009E6C69"/>
    <w:rsid w:val="009F0243"/>
    <w:rsid w:val="009F1715"/>
    <w:rsid w:val="009F2C5D"/>
    <w:rsid w:val="009F4B20"/>
    <w:rsid w:val="009F51C5"/>
    <w:rsid w:val="009F5FEF"/>
    <w:rsid w:val="009F6D2B"/>
    <w:rsid w:val="00A0048B"/>
    <w:rsid w:val="00A039E9"/>
    <w:rsid w:val="00A047C9"/>
    <w:rsid w:val="00A05678"/>
    <w:rsid w:val="00A05C78"/>
    <w:rsid w:val="00A07114"/>
    <w:rsid w:val="00A0723B"/>
    <w:rsid w:val="00A109F5"/>
    <w:rsid w:val="00A130A4"/>
    <w:rsid w:val="00A131EB"/>
    <w:rsid w:val="00A141CE"/>
    <w:rsid w:val="00A158E6"/>
    <w:rsid w:val="00A2198C"/>
    <w:rsid w:val="00A25110"/>
    <w:rsid w:val="00A25BEB"/>
    <w:rsid w:val="00A303E9"/>
    <w:rsid w:val="00A31365"/>
    <w:rsid w:val="00A33BDA"/>
    <w:rsid w:val="00A33D63"/>
    <w:rsid w:val="00A349E8"/>
    <w:rsid w:val="00A35BEF"/>
    <w:rsid w:val="00A36054"/>
    <w:rsid w:val="00A367AB"/>
    <w:rsid w:val="00A37FBD"/>
    <w:rsid w:val="00A448AD"/>
    <w:rsid w:val="00A54A7B"/>
    <w:rsid w:val="00A55589"/>
    <w:rsid w:val="00A569D0"/>
    <w:rsid w:val="00A60AD6"/>
    <w:rsid w:val="00A60D11"/>
    <w:rsid w:val="00A62DA4"/>
    <w:rsid w:val="00A638C9"/>
    <w:rsid w:val="00A647AC"/>
    <w:rsid w:val="00A70609"/>
    <w:rsid w:val="00A72838"/>
    <w:rsid w:val="00A75107"/>
    <w:rsid w:val="00A76408"/>
    <w:rsid w:val="00A76C73"/>
    <w:rsid w:val="00A774DC"/>
    <w:rsid w:val="00A77670"/>
    <w:rsid w:val="00A77951"/>
    <w:rsid w:val="00A77FBB"/>
    <w:rsid w:val="00A800DD"/>
    <w:rsid w:val="00A80E73"/>
    <w:rsid w:val="00A81562"/>
    <w:rsid w:val="00A81A33"/>
    <w:rsid w:val="00A83F8E"/>
    <w:rsid w:val="00A86A44"/>
    <w:rsid w:val="00A86B78"/>
    <w:rsid w:val="00A87F85"/>
    <w:rsid w:val="00A90353"/>
    <w:rsid w:val="00A90B48"/>
    <w:rsid w:val="00A94952"/>
    <w:rsid w:val="00A94A0C"/>
    <w:rsid w:val="00A94D25"/>
    <w:rsid w:val="00A9535F"/>
    <w:rsid w:val="00A96FEE"/>
    <w:rsid w:val="00A97196"/>
    <w:rsid w:val="00A97ED7"/>
    <w:rsid w:val="00AA1FF8"/>
    <w:rsid w:val="00AA208F"/>
    <w:rsid w:val="00AA2343"/>
    <w:rsid w:val="00AA62E4"/>
    <w:rsid w:val="00AA68EE"/>
    <w:rsid w:val="00AA7C3B"/>
    <w:rsid w:val="00AA7FCA"/>
    <w:rsid w:val="00AB2D7E"/>
    <w:rsid w:val="00AB46D4"/>
    <w:rsid w:val="00AB4C4A"/>
    <w:rsid w:val="00AB6593"/>
    <w:rsid w:val="00AC0083"/>
    <w:rsid w:val="00AC06B6"/>
    <w:rsid w:val="00AC103C"/>
    <w:rsid w:val="00AC2D8D"/>
    <w:rsid w:val="00AC342A"/>
    <w:rsid w:val="00AC342F"/>
    <w:rsid w:val="00AC382C"/>
    <w:rsid w:val="00AC4ED8"/>
    <w:rsid w:val="00AC5472"/>
    <w:rsid w:val="00AC7269"/>
    <w:rsid w:val="00AC7570"/>
    <w:rsid w:val="00AC7736"/>
    <w:rsid w:val="00AD0714"/>
    <w:rsid w:val="00AD27C1"/>
    <w:rsid w:val="00AD2F2B"/>
    <w:rsid w:val="00AD7B23"/>
    <w:rsid w:val="00AD7FBD"/>
    <w:rsid w:val="00AE1BC7"/>
    <w:rsid w:val="00AE3755"/>
    <w:rsid w:val="00AE3E91"/>
    <w:rsid w:val="00AE5C1B"/>
    <w:rsid w:val="00AF0313"/>
    <w:rsid w:val="00AF0A82"/>
    <w:rsid w:val="00AF0F43"/>
    <w:rsid w:val="00AF16E6"/>
    <w:rsid w:val="00AF1A03"/>
    <w:rsid w:val="00AF2C76"/>
    <w:rsid w:val="00AF48CE"/>
    <w:rsid w:val="00AF4DA1"/>
    <w:rsid w:val="00AF6AC6"/>
    <w:rsid w:val="00AF70FE"/>
    <w:rsid w:val="00AF746E"/>
    <w:rsid w:val="00B057FD"/>
    <w:rsid w:val="00B06BB5"/>
    <w:rsid w:val="00B076BA"/>
    <w:rsid w:val="00B07CAB"/>
    <w:rsid w:val="00B122AF"/>
    <w:rsid w:val="00B12C10"/>
    <w:rsid w:val="00B17876"/>
    <w:rsid w:val="00B21A2C"/>
    <w:rsid w:val="00B226C7"/>
    <w:rsid w:val="00B25B5A"/>
    <w:rsid w:val="00B267AB"/>
    <w:rsid w:val="00B353F9"/>
    <w:rsid w:val="00B35B36"/>
    <w:rsid w:val="00B41106"/>
    <w:rsid w:val="00B41217"/>
    <w:rsid w:val="00B42F46"/>
    <w:rsid w:val="00B4343B"/>
    <w:rsid w:val="00B43DD5"/>
    <w:rsid w:val="00B44AA7"/>
    <w:rsid w:val="00B45F06"/>
    <w:rsid w:val="00B46312"/>
    <w:rsid w:val="00B50503"/>
    <w:rsid w:val="00B52551"/>
    <w:rsid w:val="00B5527C"/>
    <w:rsid w:val="00B5617D"/>
    <w:rsid w:val="00B615D4"/>
    <w:rsid w:val="00B62442"/>
    <w:rsid w:val="00B64375"/>
    <w:rsid w:val="00B65202"/>
    <w:rsid w:val="00B6704E"/>
    <w:rsid w:val="00B73A10"/>
    <w:rsid w:val="00B804D0"/>
    <w:rsid w:val="00B80EB1"/>
    <w:rsid w:val="00B820EE"/>
    <w:rsid w:val="00B85985"/>
    <w:rsid w:val="00B86B80"/>
    <w:rsid w:val="00B87446"/>
    <w:rsid w:val="00B9158B"/>
    <w:rsid w:val="00B91828"/>
    <w:rsid w:val="00B91EE4"/>
    <w:rsid w:val="00B92243"/>
    <w:rsid w:val="00B93417"/>
    <w:rsid w:val="00B93433"/>
    <w:rsid w:val="00B95BD4"/>
    <w:rsid w:val="00BA169D"/>
    <w:rsid w:val="00BA185A"/>
    <w:rsid w:val="00BA18F3"/>
    <w:rsid w:val="00BA3D9A"/>
    <w:rsid w:val="00BA67DC"/>
    <w:rsid w:val="00BA7BEC"/>
    <w:rsid w:val="00BB06F8"/>
    <w:rsid w:val="00BB08D3"/>
    <w:rsid w:val="00BB10A2"/>
    <w:rsid w:val="00BB21E2"/>
    <w:rsid w:val="00BB2CCD"/>
    <w:rsid w:val="00BB4399"/>
    <w:rsid w:val="00BB4ED4"/>
    <w:rsid w:val="00BB6C89"/>
    <w:rsid w:val="00BB7D40"/>
    <w:rsid w:val="00BC2ED6"/>
    <w:rsid w:val="00BC3981"/>
    <w:rsid w:val="00BC4A3B"/>
    <w:rsid w:val="00BD0095"/>
    <w:rsid w:val="00BD1057"/>
    <w:rsid w:val="00BD39DF"/>
    <w:rsid w:val="00BE1D47"/>
    <w:rsid w:val="00BE213D"/>
    <w:rsid w:val="00BF0DB0"/>
    <w:rsid w:val="00BF55E5"/>
    <w:rsid w:val="00BF6B24"/>
    <w:rsid w:val="00BF7E2A"/>
    <w:rsid w:val="00C00EEE"/>
    <w:rsid w:val="00C0330F"/>
    <w:rsid w:val="00C042C6"/>
    <w:rsid w:val="00C04D42"/>
    <w:rsid w:val="00C061B6"/>
    <w:rsid w:val="00C073A2"/>
    <w:rsid w:val="00C1077E"/>
    <w:rsid w:val="00C1331D"/>
    <w:rsid w:val="00C1397A"/>
    <w:rsid w:val="00C14C1E"/>
    <w:rsid w:val="00C22544"/>
    <w:rsid w:val="00C23E88"/>
    <w:rsid w:val="00C24318"/>
    <w:rsid w:val="00C257F2"/>
    <w:rsid w:val="00C25A86"/>
    <w:rsid w:val="00C264B0"/>
    <w:rsid w:val="00C26E1C"/>
    <w:rsid w:val="00C275FE"/>
    <w:rsid w:val="00C30690"/>
    <w:rsid w:val="00C30F70"/>
    <w:rsid w:val="00C318BE"/>
    <w:rsid w:val="00C31EEE"/>
    <w:rsid w:val="00C335E4"/>
    <w:rsid w:val="00C33CAD"/>
    <w:rsid w:val="00C365BD"/>
    <w:rsid w:val="00C369AF"/>
    <w:rsid w:val="00C37B8E"/>
    <w:rsid w:val="00C402B8"/>
    <w:rsid w:val="00C4085B"/>
    <w:rsid w:val="00C45195"/>
    <w:rsid w:val="00C462D3"/>
    <w:rsid w:val="00C463AD"/>
    <w:rsid w:val="00C50F52"/>
    <w:rsid w:val="00C54F87"/>
    <w:rsid w:val="00C56FC6"/>
    <w:rsid w:val="00C57305"/>
    <w:rsid w:val="00C60A6D"/>
    <w:rsid w:val="00C611AD"/>
    <w:rsid w:val="00C6316E"/>
    <w:rsid w:val="00C63D30"/>
    <w:rsid w:val="00C655FB"/>
    <w:rsid w:val="00C71383"/>
    <w:rsid w:val="00C7196E"/>
    <w:rsid w:val="00C72798"/>
    <w:rsid w:val="00C72AFB"/>
    <w:rsid w:val="00C75864"/>
    <w:rsid w:val="00C75E41"/>
    <w:rsid w:val="00C77809"/>
    <w:rsid w:val="00C865DD"/>
    <w:rsid w:val="00C86D22"/>
    <w:rsid w:val="00C878A5"/>
    <w:rsid w:val="00C90446"/>
    <w:rsid w:val="00C95AD5"/>
    <w:rsid w:val="00C96B28"/>
    <w:rsid w:val="00CA2B33"/>
    <w:rsid w:val="00CA33E4"/>
    <w:rsid w:val="00CA43E5"/>
    <w:rsid w:val="00CA536E"/>
    <w:rsid w:val="00CA5A41"/>
    <w:rsid w:val="00CA6799"/>
    <w:rsid w:val="00CA78AD"/>
    <w:rsid w:val="00CB127A"/>
    <w:rsid w:val="00CB5790"/>
    <w:rsid w:val="00CB6BAD"/>
    <w:rsid w:val="00CC085D"/>
    <w:rsid w:val="00CC60ED"/>
    <w:rsid w:val="00CC77A6"/>
    <w:rsid w:val="00CD309F"/>
    <w:rsid w:val="00CD52C6"/>
    <w:rsid w:val="00CE0EE9"/>
    <w:rsid w:val="00CE494F"/>
    <w:rsid w:val="00CE5235"/>
    <w:rsid w:val="00CE5605"/>
    <w:rsid w:val="00CE6665"/>
    <w:rsid w:val="00CE687C"/>
    <w:rsid w:val="00CE7C61"/>
    <w:rsid w:val="00CF2BA3"/>
    <w:rsid w:val="00CF2BF3"/>
    <w:rsid w:val="00CF3696"/>
    <w:rsid w:val="00CF5A02"/>
    <w:rsid w:val="00CF6560"/>
    <w:rsid w:val="00CF73E3"/>
    <w:rsid w:val="00D00578"/>
    <w:rsid w:val="00D009D0"/>
    <w:rsid w:val="00D014B1"/>
    <w:rsid w:val="00D03618"/>
    <w:rsid w:val="00D063C0"/>
    <w:rsid w:val="00D10E15"/>
    <w:rsid w:val="00D14A4B"/>
    <w:rsid w:val="00D15661"/>
    <w:rsid w:val="00D158FB"/>
    <w:rsid w:val="00D15B66"/>
    <w:rsid w:val="00D17D65"/>
    <w:rsid w:val="00D21403"/>
    <w:rsid w:val="00D31FE5"/>
    <w:rsid w:val="00D32625"/>
    <w:rsid w:val="00D3516C"/>
    <w:rsid w:val="00D35E53"/>
    <w:rsid w:val="00D47077"/>
    <w:rsid w:val="00D517BF"/>
    <w:rsid w:val="00D52E07"/>
    <w:rsid w:val="00D53247"/>
    <w:rsid w:val="00D53625"/>
    <w:rsid w:val="00D54B45"/>
    <w:rsid w:val="00D57FB0"/>
    <w:rsid w:val="00D604B3"/>
    <w:rsid w:val="00D60FD8"/>
    <w:rsid w:val="00D62A6A"/>
    <w:rsid w:val="00D638A6"/>
    <w:rsid w:val="00D63A42"/>
    <w:rsid w:val="00D6559C"/>
    <w:rsid w:val="00D67EE5"/>
    <w:rsid w:val="00D707E4"/>
    <w:rsid w:val="00D70FE0"/>
    <w:rsid w:val="00D72CC2"/>
    <w:rsid w:val="00D769C4"/>
    <w:rsid w:val="00D7730C"/>
    <w:rsid w:val="00D80973"/>
    <w:rsid w:val="00D82FE0"/>
    <w:rsid w:val="00D83082"/>
    <w:rsid w:val="00D8345E"/>
    <w:rsid w:val="00D8373E"/>
    <w:rsid w:val="00D8391C"/>
    <w:rsid w:val="00D91458"/>
    <w:rsid w:val="00D94CC8"/>
    <w:rsid w:val="00D960D7"/>
    <w:rsid w:val="00D96674"/>
    <w:rsid w:val="00D97518"/>
    <w:rsid w:val="00D97783"/>
    <w:rsid w:val="00DA1A3F"/>
    <w:rsid w:val="00DA566B"/>
    <w:rsid w:val="00DA5EE7"/>
    <w:rsid w:val="00DA73AE"/>
    <w:rsid w:val="00DB2622"/>
    <w:rsid w:val="00DB3DAD"/>
    <w:rsid w:val="00DB48A2"/>
    <w:rsid w:val="00DB595D"/>
    <w:rsid w:val="00DC1683"/>
    <w:rsid w:val="00DC249F"/>
    <w:rsid w:val="00DC27C4"/>
    <w:rsid w:val="00DC4233"/>
    <w:rsid w:val="00DC429A"/>
    <w:rsid w:val="00DC78CE"/>
    <w:rsid w:val="00DD12EE"/>
    <w:rsid w:val="00DD392F"/>
    <w:rsid w:val="00DD4E34"/>
    <w:rsid w:val="00DD7AD5"/>
    <w:rsid w:val="00DD7D0C"/>
    <w:rsid w:val="00DE02C6"/>
    <w:rsid w:val="00DE1D3A"/>
    <w:rsid w:val="00DE2075"/>
    <w:rsid w:val="00DE2AC7"/>
    <w:rsid w:val="00DE5E7E"/>
    <w:rsid w:val="00DE6D90"/>
    <w:rsid w:val="00DF189D"/>
    <w:rsid w:val="00DF27E6"/>
    <w:rsid w:val="00DF4257"/>
    <w:rsid w:val="00E01950"/>
    <w:rsid w:val="00E03137"/>
    <w:rsid w:val="00E0361F"/>
    <w:rsid w:val="00E06127"/>
    <w:rsid w:val="00E063E8"/>
    <w:rsid w:val="00E0782A"/>
    <w:rsid w:val="00E100A4"/>
    <w:rsid w:val="00E10141"/>
    <w:rsid w:val="00E11814"/>
    <w:rsid w:val="00E12D1E"/>
    <w:rsid w:val="00E162AC"/>
    <w:rsid w:val="00E165C6"/>
    <w:rsid w:val="00E211E1"/>
    <w:rsid w:val="00E235B9"/>
    <w:rsid w:val="00E25229"/>
    <w:rsid w:val="00E27658"/>
    <w:rsid w:val="00E302A3"/>
    <w:rsid w:val="00E309C2"/>
    <w:rsid w:val="00E34178"/>
    <w:rsid w:val="00E42EA6"/>
    <w:rsid w:val="00E447B8"/>
    <w:rsid w:val="00E458C3"/>
    <w:rsid w:val="00E45A2B"/>
    <w:rsid w:val="00E5090C"/>
    <w:rsid w:val="00E51A05"/>
    <w:rsid w:val="00E51A90"/>
    <w:rsid w:val="00E5230D"/>
    <w:rsid w:val="00E52961"/>
    <w:rsid w:val="00E537D3"/>
    <w:rsid w:val="00E5515B"/>
    <w:rsid w:val="00E56458"/>
    <w:rsid w:val="00E5770F"/>
    <w:rsid w:val="00E623E0"/>
    <w:rsid w:val="00E62766"/>
    <w:rsid w:val="00E66BBF"/>
    <w:rsid w:val="00E70B4A"/>
    <w:rsid w:val="00E71B9F"/>
    <w:rsid w:val="00E751CD"/>
    <w:rsid w:val="00E75520"/>
    <w:rsid w:val="00E769CC"/>
    <w:rsid w:val="00E808AB"/>
    <w:rsid w:val="00E80D29"/>
    <w:rsid w:val="00E82430"/>
    <w:rsid w:val="00E825FD"/>
    <w:rsid w:val="00E84929"/>
    <w:rsid w:val="00E86725"/>
    <w:rsid w:val="00E86F81"/>
    <w:rsid w:val="00E918F3"/>
    <w:rsid w:val="00E97DDC"/>
    <w:rsid w:val="00EA1B32"/>
    <w:rsid w:val="00EA30EA"/>
    <w:rsid w:val="00EA4B8F"/>
    <w:rsid w:val="00EA62DC"/>
    <w:rsid w:val="00EB01B8"/>
    <w:rsid w:val="00EB275B"/>
    <w:rsid w:val="00EB5C09"/>
    <w:rsid w:val="00EB688C"/>
    <w:rsid w:val="00EB6F98"/>
    <w:rsid w:val="00EC0104"/>
    <w:rsid w:val="00EC0681"/>
    <w:rsid w:val="00EC1B00"/>
    <w:rsid w:val="00EC1E59"/>
    <w:rsid w:val="00EC2C79"/>
    <w:rsid w:val="00EC307C"/>
    <w:rsid w:val="00EC5133"/>
    <w:rsid w:val="00EC60AF"/>
    <w:rsid w:val="00EC67BE"/>
    <w:rsid w:val="00EC7EA3"/>
    <w:rsid w:val="00ED25D8"/>
    <w:rsid w:val="00ED2B97"/>
    <w:rsid w:val="00ED2BAF"/>
    <w:rsid w:val="00ED2C74"/>
    <w:rsid w:val="00ED47C0"/>
    <w:rsid w:val="00ED47E7"/>
    <w:rsid w:val="00ED5A1B"/>
    <w:rsid w:val="00EE0FEF"/>
    <w:rsid w:val="00EE4213"/>
    <w:rsid w:val="00EE7E99"/>
    <w:rsid w:val="00EF2403"/>
    <w:rsid w:val="00EF2F24"/>
    <w:rsid w:val="00EF6B6A"/>
    <w:rsid w:val="00F00B6E"/>
    <w:rsid w:val="00F01470"/>
    <w:rsid w:val="00F03959"/>
    <w:rsid w:val="00F03FAB"/>
    <w:rsid w:val="00F07712"/>
    <w:rsid w:val="00F11B47"/>
    <w:rsid w:val="00F1384A"/>
    <w:rsid w:val="00F1449B"/>
    <w:rsid w:val="00F14C72"/>
    <w:rsid w:val="00F17DD6"/>
    <w:rsid w:val="00F2003A"/>
    <w:rsid w:val="00F2089A"/>
    <w:rsid w:val="00F24A30"/>
    <w:rsid w:val="00F2501F"/>
    <w:rsid w:val="00F27811"/>
    <w:rsid w:val="00F32897"/>
    <w:rsid w:val="00F32EEC"/>
    <w:rsid w:val="00F35AA4"/>
    <w:rsid w:val="00F36EEF"/>
    <w:rsid w:val="00F36F9F"/>
    <w:rsid w:val="00F379CE"/>
    <w:rsid w:val="00F409BF"/>
    <w:rsid w:val="00F4406D"/>
    <w:rsid w:val="00F459FF"/>
    <w:rsid w:val="00F464DA"/>
    <w:rsid w:val="00F4689F"/>
    <w:rsid w:val="00F4735F"/>
    <w:rsid w:val="00F5099D"/>
    <w:rsid w:val="00F53EF8"/>
    <w:rsid w:val="00F570E5"/>
    <w:rsid w:val="00F60CA8"/>
    <w:rsid w:val="00F67002"/>
    <w:rsid w:val="00F70485"/>
    <w:rsid w:val="00F7131A"/>
    <w:rsid w:val="00F72485"/>
    <w:rsid w:val="00F82DA9"/>
    <w:rsid w:val="00F92F70"/>
    <w:rsid w:val="00F95D81"/>
    <w:rsid w:val="00F96A9C"/>
    <w:rsid w:val="00F97A85"/>
    <w:rsid w:val="00FA0B79"/>
    <w:rsid w:val="00FA0FD4"/>
    <w:rsid w:val="00FA1482"/>
    <w:rsid w:val="00FA2215"/>
    <w:rsid w:val="00FA45B9"/>
    <w:rsid w:val="00FA651F"/>
    <w:rsid w:val="00FA6918"/>
    <w:rsid w:val="00FB3B49"/>
    <w:rsid w:val="00FB7D70"/>
    <w:rsid w:val="00FC216F"/>
    <w:rsid w:val="00FD014D"/>
    <w:rsid w:val="00FD3341"/>
    <w:rsid w:val="00FD3669"/>
    <w:rsid w:val="00FD4FA7"/>
    <w:rsid w:val="00FE027E"/>
    <w:rsid w:val="00FE04B6"/>
    <w:rsid w:val="00FE1EC3"/>
    <w:rsid w:val="00FE2706"/>
    <w:rsid w:val="00FE6411"/>
    <w:rsid w:val="00FE72C0"/>
    <w:rsid w:val="00FF0902"/>
    <w:rsid w:val="00FF2F09"/>
    <w:rsid w:val="00FF588E"/>
    <w:rsid w:val="420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20CBD8"/>
  <w15:chartTrackingRefBased/>
  <w15:docId w15:val="{BF69293E-F5D0-4F98-B0A2-D13B0673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C69"/>
    <w:rPr>
      <w:rFonts w:ascii="Calibri Light" w:hAnsi="Calibri Light"/>
      <w:color w:val="404040" w:themeColor="text1" w:themeTint="BF"/>
    </w:rPr>
  </w:style>
  <w:style w:type="paragraph" w:styleId="Ttulo1">
    <w:name w:val="heading 1"/>
    <w:basedOn w:val="Normal"/>
    <w:next w:val="Normal"/>
    <w:link w:val="Ttulo1Car"/>
    <w:uiPriority w:val="9"/>
    <w:qFormat/>
    <w:rsid w:val="002410B7"/>
    <w:pPr>
      <w:keepNext/>
      <w:keepLines/>
      <w:shd w:val="clear" w:color="auto" w:fill="0B5294" w:themeFill="accent1" w:themeFillShade="BF"/>
      <w:spacing w:before="320" w:after="80" w:line="240" w:lineRule="auto"/>
      <w:outlineLvl w:val="0"/>
    </w:pPr>
    <w:rPr>
      <w:rFonts w:asciiTheme="majorHAnsi" w:eastAsiaTheme="majorEastAsia" w:hAnsiTheme="majorHAnsi" w:cstheme="majorBidi"/>
      <w:smallCaps/>
      <w:color w:val="B3DDF2" w:themeColor="background2" w:themeShade="E6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76FF"/>
    <w:pPr>
      <w:keepNext/>
      <w:keepLines/>
      <w:shd w:val="clear" w:color="auto" w:fill="DBEFF9" w:themeFill="background2"/>
      <w:spacing w:before="240" w:after="120" w:line="240" w:lineRule="auto"/>
      <w:outlineLvl w:val="1"/>
    </w:pPr>
    <w:rPr>
      <w:rFonts w:asciiTheme="majorHAnsi" w:eastAsiaTheme="majorEastAsia" w:hAnsiTheme="majorHAnsi" w:cstheme="majorBidi"/>
      <w:smallCaps/>
      <w:color w:val="0B5294" w:themeColor="accent1" w:themeShade="BF"/>
      <w:sz w:val="28"/>
      <w:szCs w:val="32"/>
      <w:u w:color="A3F50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5B83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smallCaps/>
      <w:color w:val="0B5294" w:themeColor="accent1" w:themeShade="BF"/>
      <w:sz w:val="24"/>
      <w:szCs w:val="32"/>
      <w:u w:color="A3F50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35B83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iCs/>
      <w:color w:val="595959" w:themeColor="text1" w:themeTint="A6"/>
      <w:sz w:val="24"/>
      <w:szCs w:val="3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35B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1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C36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18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5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5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51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10B7"/>
    <w:rPr>
      <w:rFonts w:asciiTheme="majorHAnsi" w:eastAsiaTheme="majorEastAsia" w:hAnsiTheme="majorHAnsi" w:cstheme="majorBidi"/>
      <w:smallCaps/>
      <w:color w:val="B3DDF2" w:themeColor="background2" w:themeShade="E6"/>
      <w:sz w:val="40"/>
      <w:szCs w:val="40"/>
      <w:shd w:val="clear" w:color="auto" w:fill="0B5294" w:themeFill="accent1" w:themeFillShade="BF"/>
    </w:rPr>
  </w:style>
  <w:style w:type="character" w:customStyle="1" w:styleId="Ttulo2Car">
    <w:name w:val="Título 2 Car"/>
    <w:basedOn w:val="Fuentedeprrafopredeter"/>
    <w:link w:val="Ttulo2"/>
    <w:uiPriority w:val="9"/>
    <w:rsid w:val="005D76FF"/>
    <w:rPr>
      <w:rFonts w:asciiTheme="majorHAnsi" w:eastAsiaTheme="majorEastAsia" w:hAnsiTheme="majorHAnsi" w:cstheme="majorBidi"/>
      <w:smallCaps/>
      <w:color w:val="0B5294" w:themeColor="accent1" w:themeShade="BF"/>
      <w:sz w:val="28"/>
      <w:szCs w:val="32"/>
      <w:u w:color="A3F500"/>
      <w:shd w:val="clear" w:color="auto" w:fill="DBEFF9" w:themeFill="background2"/>
    </w:rPr>
  </w:style>
  <w:style w:type="character" w:customStyle="1" w:styleId="Ttulo3Car">
    <w:name w:val="Título 3 Car"/>
    <w:basedOn w:val="Fuentedeprrafopredeter"/>
    <w:link w:val="Ttulo3"/>
    <w:uiPriority w:val="9"/>
    <w:rsid w:val="00635B83"/>
    <w:rPr>
      <w:rFonts w:asciiTheme="majorHAnsi" w:eastAsiaTheme="majorEastAsia" w:hAnsiTheme="majorHAnsi" w:cstheme="majorBidi"/>
      <w:b/>
      <w:smallCaps/>
      <w:color w:val="0B5294" w:themeColor="accent1" w:themeShade="BF"/>
      <w:sz w:val="24"/>
      <w:szCs w:val="32"/>
      <w:u w:color="A3F500"/>
    </w:rPr>
  </w:style>
  <w:style w:type="character" w:customStyle="1" w:styleId="Ttulo4Car">
    <w:name w:val="Título 4 Car"/>
    <w:basedOn w:val="Fuentedeprrafopredeter"/>
    <w:link w:val="Ttulo4"/>
    <w:uiPriority w:val="9"/>
    <w:rsid w:val="00635B83"/>
    <w:rPr>
      <w:rFonts w:asciiTheme="majorHAnsi" w:eastAsiaTheme="majorEastAsia" w:hAnsiTheme="majorHAnsi" w:cstheme="majorBidi"/>
      <w:iCs/>
      <w:color w:val="595959" w:themeColor="text1" w:themeTint="A6"/>
      <w:sz w:val="24"/>
      <w:szCs w:val="30"/>
    </w:rPr>
  </w:style>
  <w:style w:type="character" w:customStyle="1" w:styleId="Ttulo5Car">
    <w:name w:val="Título 5 Car"/>
    <w:basedOn w:val="Fuentedeprrafopredeter"/>
    <w:link w:val="Ttulo5"/>
    <w:uiPriority w:val="9"/>
    <w:rsid w:val="00635B83"/>
    <w:rPr>
      <w:rFonts w:asciiTheme="majorHAnsi" w:eastAsiaTheme="majorEastAsia" w:hAnsiTheme="majorHAnsi" w:cstheme="majorBidi"/>
      <w:color w:val="404040" w:themeColor="text1" w:themeTint="BF"/>
      <w:sz w:val="20"/>
      <w:szCs w:val="18"/>
    </w:rPr>
  </w:style>
  <w:style w:type="character" w:customStyle="1" w:styleId="Ttulo6Car">
    <w:name w:val="Título 6 Car"/>
    <w:basedOn w:val="Fuentedeprrafopredeter"/>
    <w:link w:val="Ttulo6"/>
    <w:uiPriority w:val="9"/>
    <w:rsid w:val="003C367F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51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51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518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unhideWhenUsed/>
    <w:qFormat/>
    <w:rsid w:val="00D97518"/>
    <w:pPr>
      <w:spacing w:line="240" w:lineRule="auto"/>
    </w:pPr>
    <w:rPr>
      <w:b/>
      <w:bCs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D97518"/>
    <w:pPr>
      <w:pBdr>
        <w:top w:val="single" w:sz="6" w:space="8" w:color="0BD0D9" w:themeColor="accent3"/>
        <w:bottom w:val="single" w:sz="6" w:space="8" w:color="0BD0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D97518"/>
    <w:rPr>
      <w:rFonts w:asciiTheme="majorHAnsi" w:eastAsiaTheme="majorEastAsia" w:hAnsiTheme="majorHAnsi" w:cstheme="majorBidi"/>
      <w:caps/>
      <w:color w:val="17406D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518"/>
    <w:pPr>
      <w:numPr>
        <w:ilvl w:val="1"/>
      </w:numPr>
      <w:jc w:val="center"/>
    </w:pPr>
    <w:rPr>
      <w:color w:val="17406D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518"/>
    <w:rPr>
      <w:color w:val="17406D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D97518"/>
    <w:rPr>
      <w:b/>
      <w:bCs/>
    </w:rPr>
  </w:style>
  <w:style w:type="character" w:styleId="nfasis">
    <w:name w:val="Emphasis"/>
    <w:basedOn w:val="Fuentedeprrafopredeter"/>
    <w:uiPriority w:val="20"/>
    <w:qFormat/>
    <w:rsid w:val="00D97518"/>
    <w:rPr>
      <w:i/>
      <w:iCs/>
      <w:color w:val="000000" w:themeColor="text1"/>
    </w:rPr>
  </w:style>
  <w:style w:type="paragraph" w:styleId="Sinespaciado">
    <w:name w:val="No Spacing"/>
    <w:link w:val="SinespaciadoCar"/>
    <w:uiPriority w:val="1"/>
    <w:qFormat/>
    <w:rsid w:val="00036D70"/>
    <w:pPr>
      <w:spacing w:after="0" w:line="240" w:lineRule="auto"/>
    </w:pPr>
    <w:rPr>
      <w:rFonts w:ascii="Calibri Light" w:hAnsi="Calibri Light"/>
      <w:color w:val="404040" w:themeColor="text1" w:themeTint="BF"/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D97518"/>
    <w:pPr>
      <w:spacing w:before="160"/>
      <w:ind w:left="720" w:right="720"/>
      <w:jc w:val="center"/>
    </w:pPr>
    <w:rPr>
      <w:i/>
      <w:iCs/>
      <w:color w:val="089BA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97518"/>
    <w:rPr>
      <w:i/>
      <w:iCs/>
      <w:color w:val="089BA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51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518"/>
    <w:rPr>
      <w:rFonts w:asciiTheme="majorHAnsi" w:eastAsiaTheme="majorEastAsia" w:hAnsiTheme="majorHAnsi" w:cstheme="majorBidi"/>
      <w:caps/>
      <w:color w:val="0B5294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D9751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D9751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D9751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D9751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D97518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D97518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036D70"/>
    <w:rPr>
      <w:rFonts w:ascii="Calibri Light" w:hAnsi="Calibri Light"/>
      <w:color w:val="404040" w:themeColor="text1" w:themeTint="BF"/>
      <w:sz w:val="22"/>
    </w:rPr>
  </w:style>
  <w:style w:type="paragraph" w:styleId="Encabezado">
    <w:name w:val="header"/>
    <w:basedOn w:val="Normal"/>
    <w:link w:val="EncabezadoCar"/>
    <w:uiPriority w:val="99"/>
    <w:unhideWhenUsed/>
    <w:rsid w:val="00F4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735F"/>
    <w:rPr>
      <w:rFonts w:ascii="Calibri Light" w:hAnsi="Calibri Light"/>
    </w:rPr>
  </w:style>
  <w:style w:type="paragraph" w:styleId="Piedepgina">
    <w:name w:val="footer"/>
    <w:basedOn w:val="Normal"/>
    <w:link w:val="PiedepginaCar"/>
    <w:uiPriority w:val="99"/>
    <w:unhideWhenUsed/>
    <w:rsid w:val="00F47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735F"/>
    <w:rPr>
      <w:rFonts w:ascii="Calibri Light" w:hAnsi="Calibri Light"/>
    </w:rPr>
  </w:style>
  <w:style w:type="paragraph" w:styleId="TDC1">
    <w:name w:val="toc 1"/>
    <w:basedOn w:val="Normal"/>
    <w:next w:val="Normal"/>
    <w:autoRedefine/>
    <w:uiPriority w:val="39"/>
    <w:unhideWhenUsed/>
    <w:rsid w:val="00EC2C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C2C79"/>
    <w:pPr>
      <w:spacing w:after="100"/>
      <w:ind w:left="210"/>
    </w:pPr>
  </w:style>
  <w:style w:type="paragraph" w:styleId="TDC3">
    <w:name w:val="toc 3"/>
    <w:basedOn w:val="Normal"/>
    <w:next w:val="Normal"/>
    <w:autoRedefine/>
    <w:uiPriority w:val="39"/>
    <w:unhideWhenUsed/>
    <w:rsid w:val="00603B52"/>
    <w:pPr>
      <w:tabs>
        <w:tab w:val="right" w:leader="dot" w:pos="8828"/>
      </w:tabs>
      <w:spacing w:after="100"/>
      <w:ind w:left="420"/>
    </w:pPr>
  </w:style>
  <w:style w:type="character" w:styleId="Hipervnculo">
    <w:name w:val="Hyperlink"/>
    <w:basedOn w:val="Fuentedeprrafopredeter"/>
    <w:uiPriority w:val="99"/>
    <w:unhideWhenUsed/>
    <w:rsid w:val="00EC2C79"/>
    <w:rPr>
      <w:color w:val="F49100" w:themeColor="hyperlink"/>
      <w:u w:val="single"/>
    </w:rPr>
  </w:style>
  <w:style w:type="paragraph" w:styleId="Prrafodelista">
    <w:name w:val="List Paragraph"/>
    <w:aliases w:val="Nota,VIÑETAS,Bullet List Paragraph,Use Case List Paragraph,lp1,Bulleted List1,bl1,Bulleted List 1 Char,bl1 Char Char Char Char,bl11,Bulleted List 1 Char1,Bulleted List Char1 Char Char,Bulleted List2,bl12,Bullet List,FooterText,numbered"/>
    <w:basedOn w:val="Normal"/>
    <w:link w:val="PrrafodelistaCar"/>
    <w:uiPriority w:val="34"/>
    <w:qFormat/>
    <w:rsid w:val="00635B83"/>
    <w:pPr>
      <w:contextualSpacing/>
    </w:pPr>
    <w:rPr>
      <w:i/>
      <w:iCs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56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5605"/>
    <w:rPr>
      <w:rFonts w:ascii="Segoe UI" w:hAnsi="Segoe UI" w:cs="Segoe UI"/>
      <w:sz w:val="18"/>
      <w:szCs w:val="18"/>
    </w:rPr>
  </w:style>
  <w:style w:type="table" w:styleId="Tablaconcuadrcula1clara-nfasis1">
    <w:name w:val="Grid Table 1 Light Accent 1"/>
    <w:basedOn w:val="Tablanormal"/>
    <w:uiPriority w:val="46"/>
    <w:rsid w:val="00833524"/>
    <w:pPr>
      <w:spacing w:after="0" w:line="240" w:lineRule="auto"/>
    </w:pPr>
    <w:tblPr>
      <w:tblStyleRowBandSize w:val="1"/>
      <w:tblStyleColBandSize w:val="1"/>
      <w:tblBorders>
        <w:top w:val="single" w:sz="4" w:space="0" w:color="90C5F6" w:themeColor="accent1" w:themeTint="66"/>
        <w:left w:val="single" w:sz="4" w:space="0" w:color="90C5F6" w:themeColor="accent1" w:themeTint="66"/>
        <w:bottom w:val="single" w:sz="4" w:space="0" w:color="90C5F6" w:themeColor="accent1" w:themeTint="66"/>
        <w:right w:val="single" w:sz="4" w:space="0" w:color="90C5F6" w:themeColor="accent1" w:themeTint="66"/>
        <w:insideH w:val="single" w:sz="4" w:space="0" w:color="90C5F6" w:themeColor="accent1" w:themeTint="66"/>
        <w:insideV w:val="single" w:sz="4" w:space="0" w:color="90C5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39"/>
    <w:rsid w:val="00181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3">
    <w:name w:val="Grid Table 1 Light Accent 3"/>
    <w:basedOn w:val="Tablanormal"/>
    <w:uiPriority w:val="46"/>
    <w:rsid w:val="00181BED"/>
    <w:pPr>
      <w:spacing w:after="0" w:line="240" w:lineRule="auto"/>
    </w:pPr>
    <w:tblPr>
      <w:tblStyleRowBandSize w:val="1"/>
      <w:tblStyleColBandSize w:val="1"/>
      <w:tblBorders>
        <w:top w:val="single" w:sz="4" w:space="0" w:color="93F4F9" w:themeColor="accent3" w:themeTint="66"/>
        <w:left w:val="single" w:sz="4" w:space="0" w:color="93F4F9" w:themeColor="accent3" w:themeTint="66"/>
        <w:bottom w:val="single" w:sz="4" w:space="0" w:color="93F4F9" w:themeColor="accent3" w:themeTint="66"/>
        <w:right w:val="single" w:sz="4" w:space="0" w:color="93F4F9" w:themeColor="accent3" w:themeTint="66"/>
        <w:insideH w:val="single" w:sz="4" w:space="0" w:color="93F4F9" w:themeColor="accent3" w:themeTint="66"/>
        <w:insideV w:val="single" w:sz="4" w:space="0" w:color="93F4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EFF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EFF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CA5A41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PrrafodelistaCar">
    <w:name w:val="Párrafo de lista Car"/>
    <w:aliases w:val="Nota Car,VIÑETAS Car,Bullet List Paragraph Car,Use Case List Paragraph Car,lp1 Car,Bulleted List1 Car,bl1 Car,Bulleted List 1 Char Car,bl1 Char Char Char Char Car,bl11 Car,Bulleted List 1 Char1 Car,Bulleted List Char1 Char Char Car"/>
    <w:link w:val="Prrafodelista"/>
    <w:uiPriority w:val="34"/>
    <w:locked/>
    <w:rsid w:val="00635B83"/>
    <w:rPr>
      <w:rFonts w:ascii="Calibri Light" w:hAnsi="Calibri Light"/>
      <w:i/>
      <w:iCs/>
      <w:color w:val="404040" w:themeColor="text1" w:themeTint="BF"/>
      <w:sz w:val="18"/>
      <w:szCs w:val="18"/>
    </w:rPr>
  </w:style>
  <w:style w:type="character" w:customStyle="1" w:styleId="Mencionar1">
    <w:name w:val="Mencionar1"/>
    <w:basedOn w:val="Fuentedeprrafopredeter"/>
    <w:uiPriority w:val="99"/>
    <w:semiHidden/>
    <w:unhideWhenUsed/>
    <w:rsid w:val="00904070"/>
    <w:rPr>
      <w:color w:val="2B579A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E509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509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5090C"/>
    <w:rPr>
      <w:rFonts w:ascii="Calibri Light" w:hAnsi="Calibri Light"/>
      <w:color w:val="404040" w:themeColor="text1" w:themeTint="BF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09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090C"/>
    <w:rPr>
      <w:rFonts w:ascii="Calibri Light" w:hAnsi="Calibri Light"/>
      <w:b/>
      <w:bCs/>
      <w:color w:val="404040" w:themeColor="text1" w:themeTint="BF"/>
      <w:sz w:val="20"/>
      <w:szCs w:val="20"/>
    </w:rPr>
  </w:style>
  <w:style w:type="table" w:styleId="Tablaconcuadrcula1clara">
    <w:name w:val="Grid Table 1 Light"/>
    <w:basedOn w:val="Tablanormal"/>
    <w:uiPriority w:val="46"/>
    <w:rsid w:val="002E488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font341">
    <w:name w:val="font341"/>
    <w:basedOn w:val="Fuentedeprrafopredeter"/>
    <w:rsid w:val="00E5770F"/>
    <w:rPr>
      <w:rFonts w:ascii="Calibri Light" w:hAnsi="Calibri Light" w:cs="Calibri Light" w:hint="default"/>
      <w:b w:val="0"/>
      <w:bCs w:val="0"/>
      <w:i w:val="0"/>
      <w:iCs w:val="0"/>
      <w:strike w:val="0"/>
      <w:dstrike w:val="0"/>
      <w:color w:val="404040"/>
      <w:sz w:val="21"/>
      <w:szCs w:val="21"/>
      <w:u w:val="none"/>
      <w:effect w:val="none"/>
    </w:rPr>
  </w:style>
  <w:style w:type="table" w:styleId="Tablaconcuadrcula4-nfasis2">
    <w:name w:val="Grid Table 4 Accent 2"/>
    <w:basedOn w:val="Tablanormal"/>
    <w:uiPriority w:val="49"/>
    <w:rsid w:val="00D53625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7729C"/>
    <w:pPr>
      <w:spacing w:after="0" w:line="240" w:lineRule="auto"/>
    </w:pPr>
    <w:rPr>
      <w:color w:val="0B5294" w:themeColor="accent1" w:themeShade="BF"/>
    </w:r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  <w:insideV w:val="single" w:sz="4" w:space="0" w:color="59A9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9A9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  <w:style w:type="table" w:customStyle="1" w:styleId="Tabladecuadrcula1clara-nfasis61">
    <w:name w:val="Tabla de cuadrícula 1 clara - Énfasis 61"/>
    <w:basedOn w:val="Tablanormal"/>
    <w:uiPriority w:val="46"/>
    <w:rsid w:val="000B47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Ind w:w="0" w:type="nil"/>
      <w:tblBorders>
        <w:top w:val="single" w:sz="4" w:space="0" w:color="DAE6B6" w:themeColor="accent6" w:themeTint="66"/>
        <w:left w:val="single" w:sz="4" w:space="0" w:color="DAE6B6" w:themeColor="accent6" w:themeTint="66"/>
        <w:bottom w:val="single" w:sz="4" w:space="0" w:color="DAE6B6" w:themeColor="accent6" w:themeTint="66"/>
        <w:right w:val="single" w:sz="4" w:space="0" w:color="DAE6B6" w:themeColor="accent6" w:themeTint="66"/>
        <w:insideH w:val="single" w:sz="4" w:space="0" w:color="DAE6B6" w:themeColor="accent6" w:themeTint="66"/>
        <w:insideV w:val="single" w:sz="4" w:space="0" w:color="DAE6B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C0B62"/>
    <w:rPr>
      <w:color w:val="808080"/>
      <w:shd w:val="clear" w:color="auto" w:fill="E6E6E6"/>
    </w:rPr>
  </w:style>
  <w:style w:type="table" w:styleId="Tablaconcuadrcula2-nfasis2">
    <w:name w:val="Grid Table 2 Accent 2"/>
    <w:basedOn w:val="Tablanormal"/>
    <w:uiPriority w:val="47"/>
    <w:rsid w:val="001B2E1B"/>
    <w:pPr>
      <w:spacing w:after="0" w:line="240" w:lineRule="auto"/>
    </w:pPr>
    <w:tblPr>
      <w:tblStyleRowBandSize w:val="1"/>
      <w:tblStyleColBandSize w:val="1"/>
      <w:tblBorders>
        <w:top w:val="single" w:sz="2" w:space="0" w:color="4FCDFF" w:themeColor="accent2" w:themeTint="99"/>
        <w:bottom w:val="single" w:sz="2" w:space="0" w:color="4FCDFF" w:themeColor="accent2" w:themeTint="99"/>
        <w:insideH w:val="single" w:sz="2" w:space="0" w:color="4FCDFF" w:themeColor="accent2" w:themeTint="99"/>
        <w:insideV w:val="single" w:sz="2" w:space="0" w:color="4FCD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CD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Tablaconcuadrculaclara">
    <w:name w:val="Grid Table Light"/>
    <w:basedOn w:val="Tablanormal"/>
    <w:uiPriority w:val="40"/>
    <w:rsid w:val="007358F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o-nfasis2">
    <w:name w:val="Grid Table 1 Light Accent 2"/>
    <w:basedOn w:val="Tablanormal"/>
    <w:uiPriority w:val="46"/>
    <w:rsid w:val="00F36EEF"/>
    <w:pPr>
      <w:spacing w:after="0" w:line="240" w:lineRule="auto"/>
    </w:pPr>
    <w:tblPr>
      <w:tblStyleRowBandSize w:val="1"/>
      <w:tblStyleColBandSize w:val="1"/>
      <w:tblBorders>
        <w:top w:val="single" w:sz="4" w:space="0" w:color="89DEFF" w:themeColor="accent2" w:themeTint="66"/>
        <w:left w:val="single" w:sz="4" w:space="0" w:color="89DEFF" w:themeColor="accent2" w:themeTint="66"/>
        <w:bottom w:val="single" w:sz="4" w:space="0" w:color="89DEFF" w:themeColor="accent2" w:themeTint="66"/>
        <w:right w:val="single" w:sz="4" w:space="0" w:color="89DEFF" w:themeColor="accent2" w:themeTint="66"/>
        <w:insideH w:val="single" w:sz="4" w:space="0" w:color="89DEFF" w:themeColor="accent2" w:themeTint="66"/>
        <w:insideV w:val="single" w:sz="4" w:space="0" w:color="89DE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4FCD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FCD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n">
    <w:name w:val="Revision"/>
    <w:hidden/>
    <w:uiPriority w:val="99"/>
    <w:semiHidden/>
    <w:rsid w:val="003110AF"/>
    <w:pPr>
      <w:spacing w:after="0" w:line="240" w:lineRule="auto"/>
    </w:pPr>
    <w:rPr>
      <w:rFonts w:ascii="Calibri Light" w:hAnsi="Calibri Light"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992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6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13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51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1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43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10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42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023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5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8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510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401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4082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47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964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5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7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636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91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34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bel.Huebra\FACTICA%20SAS\LXC_%20PROCESO-CALIDAD%20-%20Documentos\ESPI.PROCESOS_CALIDAD%20old\03.METODOS\Plantillas%20LXC\LXC.%20Plantilla%20Documento%20General.dotx" TargetMode="External"/></Relationships>
</file>

<file path=word/theme/theme1.xml><?xml version="1.0" encoding="utf-8"?>
<a:theme xmlns:a="http://schemas.openxmlformats.org/drawingml/2006/main" name="Faceta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feCHA</PublishDate>
  <Abstract/>
  <CompanyAddress>Copyright®. Todos los derechos reservados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ARP16</b:Tag>
    <b:SourceType>Book</b:SourceType>
    <b:Guid>{9955E498-3178-46ED-A3BC-AE712CE9F5E3}</b:Guid>
    <b:Author>
      <b:Author>
        <b:NameList>
          <b:Person>
            <b:Last>ARPEL</b:Last>
          </b:Person>
        </b:NameList>
      </b:Author>
    </b:Author>
    <b:Title>Tendencias del Sector Gas Natural en América Latina y el Caribe</b:Title>
    <b:Year>2016</b:Year>
    <b:RefOrder>1</b:RefOrder>
  </b:Source>
  <b:Source>
    <b:Tag>BID15</b:Tag>
    <b:SourceType>Book</b:SourceType>
    <b:Guid>{7662D2A8-486E-4D38-8D20-F8A9486F4501}</b:Guid>
    <b:Author>
      <b:Author>
        <b:NameList>
          <b:Person>
            <b:Last>BID</b:Last>
          </b:Person>
        </b:NameList>
      </b:Author>
    </b:Author>
    <b:Title>Perspectivas del mercado de gas natural en Latinoamérica y el Caribe</b:Title>
    <b:Year>2015</b:Year>
    <b:RefOrder>2</b:RefOrder>
  </b:Source>
  <b:Source>
    <b:Tag>CEP98</b:Tag>
    <b:SourceType>Book</b:SourceType>
    <b:Guid>{C911A555-5F29-428E-94E5-28AC1E42A3E6}</b:Guid>
    <b:Author>
      <b:Author>
        <b:NameList>
          <b:Person>
            <b:Last>CEPAL</b:Last>
            <b:First>Humberto</b:First>
            <b:Middle>Campodónico</b:Middle>
          </b:Person>
        </b:NameList>
      </b:Author>
    </b:Author>
    <b:Title>La industria del gas natural y su regulación en América Latina</b:Title>
    <b:Year>1998</b:Year>
    <b:RefOrder>3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B7E5807A78724CBC170C98FB0DA804" ma:contentTypeVersion="11" ma:contentTypeDescription="Crear nuevo documento." ma:contentTypeScope="" ma:versionID="41671e1693be9915c1fa2d9673b06060">
  <xsd:schema xmlns:xsd="http://www.w3.org/2001/XMLSchema" xmlns:xs="http://www.w3.org/2001/XMLSchema" xmlns:p="http://schemas.microsoft.com/office/2006/metadata/properties" xmlns:ns2="80cf36c6-4775-4efc-9649-791b7f59f998" xmlns:ns3="c00b7bd5-cc3f-4e1f-a3e0-1c447b1bdc90" targetNamespace="http://schemas.microsoft.com/office/2006/metadata/properties" ma:root="true" ma:fieldsID="c0c61f459b9ac29dd0971cb3ecc29798" ns2:_="" ns3:_="">
    <xsd:import namespace="80cf36c6-4775-4efc-9649-791b7f59f998"/>
    <xsd:import namespace="c00b7bd5-cc3f-4e1f-a3e0-1c447b1bdc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f36c6-4775-4efc-9649-791b7f59f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b7bd5-cc3f-4e1f-a3e0-1c447b1bdc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00b7bd5-cc3f-4e1f-a3e0-1c447b1bdc90">
      <UserInfo>
        <DisplayName>Daniel Antonio Perez Beltran</DisplayName>
        <AccountId>15</AccountId>
        <AccountType/>
      </UserInfo>
      <UserInfo>
        <DisplayName>Guillermina Aiello</DisplayName>
        <AccountId>26</AccountId>
        <AccountType/>
      </UserInfo>
      <UserInfo>
        <DisplayName>Evangelina Huebra</DisplayName>
        <AccountId>39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CA2A21-7E46-4516-B76D-59A7330C58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2EDB083-607C-4D1E-8262-393CEED3DA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C1BB0B-9E29-4689-93E9-185E5B6C6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cf36c6-4775-4efc-9649-791b7f59f998"/>
    <ds:schemaRef ds:uri="c00b7bd5-cc3f-4e1f-a3e0-1c447b1bdc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AECC28-D907-446E-A3E2-B9304BE2817F}">
  <ds:schemaRefs>
    <ds:schemaRef ds:uri="http://schemas.microsoft.com/office/2006/metadata/properties"/>
    <ds:schemaRef ds:uri="http://schemas.microsoft.com/office/infopath/2007/PartnerControls"/>
    <ds:schemaRef ds:uri="c00b7bd5-cc3f-4e1f-a3e0-1c447b1bdc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LXC. Plantilla Documento General.dotx</Template>
  <TotalTime>17</TotalTime>
  <Pages>6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factica sas</Company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titulo</dc:title>
  <dc:subject>PROPUESTA  TECNICA Y ECONOMICA</dc:subject>
  <dc:creator>Anabel.Huebra</dc:creator>
  <cp:keywords/>
  <dc:description/>
  <cp:lastModifiedBy>Andres Garrido</cp:lastModifiedBy>
  <cp:revision>3</cp:revision>
  <cp:lastPrinted>2017-05-09T04:24:00Z</cp:lastPrinted>
  <dcterms:created xsi:type="dcterms:W3CDTF">2021-06-09T17:53:00Z</dcterms:created>
  <dcterms:modified xsi:type="dcterms:W3CDTF">2021-06-09T18:05:00Z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0x01010053B7E5807A78724CBC170C98FB0DA804</vt:lpwstr>
  </property>
  <property fmtid="{D5CDD505-2E9C-101B-9397-08002B2CF9AE}" pid="3" name="AuthorIds_UIVersion_9216">
    <vt:lpwstr>6</vt:lpwstr>
  </property>
  <property fmtid="{D5CDD505-2E9C-101B-9397-08002B2CF9AE}" pid="4" name="AuthorIds_UIVersion_9728">
    <vt:lpwstr>6</vt:lpwstr>
  </property>
</Properties>
</file>